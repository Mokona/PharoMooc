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AAA2E" w14:textId="77777777" w:rsidR="001169BC" w:rsidRPr="00E44360" w:rsidRDefault="009226EF" w:rsidP="001169BC">
      <w:pPr>
        <w:pStyle w:val="Paragraphedeliste"/>
        <w:tabs>
          <w:tab w:val="center" w:pos="0"/>
        </w:tabs>
        <w:ind w:left="0"/>
        <w:jc w:val="center"/>
        <w:rPr>
          <w:rFonts w:asciiTheme="minorHAnsi" w:eastAsia="MS Mincho" w:hAnsiTheme="minorHAnsi"/>
          <w:b/>
          <w:color w:val="3976BA"/>
          <w:sz w:val="24"/>
          <w:szCs w:val="22"/>
          <w:u w:val="single"/>
          <w:lang w:eastAsia="ja-JP"/>
        </w:rPr>
      </w:pPr>
      <w:r w:rsidRPr="00E44360">
        <w:rPr>
          <w:rFonts w:asciiTheme="minorHAnsi" w:eastAsia="MS Mincho" w:hAnsiTheme="minorHAnsi"/>
          <w:b/>
          <w:color w:val="3976BA"/>
          <w:sz w:val="24"/>
          <w:szCs w:val="22"/>
          <w:u w:val="single"/>
          <w:lang w:eastAsia="ja-JP"/>
        </w:rPr>
        <w:t>Fiche de présentation du MOOC</w:t>
      </w:r>
    </w:p>
    <w:p w14:paraId="51FF5325" w14:textId="77777777" w:rsidR="001169BC" w:rsidRPr="00E44360" w:rsidRDefault="009226EF" w:rsidP="001169BC">
      <w:pPr>
        <w:pStyle w:val="Paragraphedeliste"/>
        <w:tabs>
          <w:tab w:val="center" w:pos="0"/>
        </w:tabs>
        <w:ind w:left="0"/>
        <w:jc w:val="center"/>
        <w:rPr>
          <w:rFonts w:asciiTheme="minorHAnsi" w:eastAsia="MS Mincho" w:hAnsiTheme="minorHAnsi"/>
          <w:b/>
          <w:color w:val="3976BA"/>
          <w:sz w:val="24"/>
          <w:szCs w:val="22"/>
          <w:lang w:eastAsia="ja-JP"/>
        </w:rPr>
      </w:pPr>
      <w:r w:rsidRPr="00E44360">
        <w:rPr>
          <w:rFonts w:asciiTheme="minorHAnsi" w:eastAsia="MS Mincho" w:hAnsiTheme="minorHAnsi"/>
          <w:b/>
          <w:color w:val="3976BA"/>
          <w:sz w:val="24"/>
          <w:szCs w:val="22"/>
          <w:lang w:eastAsia="ja-JP"/>
        </w:rPr>
        <w:t>Syllabus</w:t>
      </w:r>
    </w:p>
    <w:p w14:paraId="4B258144" w14:textId="77777777" w:rsidR="00222245" w:rsidRPr="00E44360" w:rsidRDefault="00222245" w:rsidP="008A1EA9">
      <w:pPr>
        <w:tabs>
          <w:tab w:val="left" w:pos="0"/>
        </w:tabs>
        <w:spacing w:before="40" w:after="40"/>
        <w:jc w:val="both"/>
        <w:rPr>
          <w:rFonts w:asciiTheme="minorHAnsi" w:eastAsia="Cambria" w:hAnsiTheme="minorHAnsi"/>
          <w:b/>
          <w:color w:val="0099C3"/>
          <w:sz w:val="22"/>
          <w:szCs w:val="22"/>
          <w:lang w:eastAsia="en-US"/>
        </w:rPr>
      </w:pPr>
    </w:p>
    <w:p w14:paraId="78DCEAD6" w14:textId="77777777" w:rsidR="008A1EA9" w:rsidRPr="00E44360" w:rsidRDefault="008A1EA9" w:rsidP="008A1EA9">
      <w:pPr>
        <w:tabs>
          <w:tab w:val="left" w:pos="0"/>
        </w:tabs>
        <w:spacing w:before="40" w:after="40"/>
        <w:jc w:val="both"/>
        <w:rPr>
          <w:rFonts w:asciiTheme="minorHAnsi" w:eastAsia="Cambria" w:hAnsiTheme="minorHAnsi"/>
          <w:color w:val="0099C3"/>
          <w:sz w:val="22"/>
          <w:szCs w:val="22"/>
          <w:lang w:eastAsia="en-US"/>
        </w:rPr>
      </w:pPr>
    </w:p>
    <w:p w14:paraId="4E2A0B7A" w14:textId="77777777" w:rsidR="0096182B" w:rsidRDefault="0096182B" w:rsidP="0096182B">
      <w:pPr>
        <w:tabs>
          <w:tab w:val="left" w:pos="0"/>
        </w:tabs>
        <w:spacing w:before="40" w:after="40"/>
        <w:jc w:val="both"/>
        <w:rPr>
          <w:rFonts w:asciiTheme="minorHAnsi" w:eastAsia="Cambria" w:hAnsiTheme="minorHAnsi"/>
          <w:sz w:val="22"/>
          <w:szCs w:val="22"/>
          <w:lang w:eastAsia="en-US"/>
        </w:rPr>
      </w:pPr>
      <w:r>
        <w:rPr>
          <w:rFonts w:asciiTheme="minorHAnsi" w:eastAsia="Cambria" w:hAnsiTheme="minorHAnsi"/>
          <w:sz w:val="22"/>
          <w:szCs w:val="22"/>
          <w:lang w:eastAsia="en-US"/>
        </w:rPr>
        <w:t>Chaque MOOC diffusé sur la plateforme FUN-MOOC dispose d’une page de présentation dédiée. Le présent document est structuré</w:t>
      </w:r>
      <w:r w:rsidRPr="0096182B">
        <w:rPr>
          <w:rFonts w:asciiTheme="minorHAnsi" w:eastAsia="Cambria" w:hAnsiTheme="minorHAnsi"/>
          <w:sz w:val="22"/>
          <w:szCs w:val="22"/>
          <w:lang w:eastAsia="en-US"/>
        </w:rPr>
        <w:t xml:space="preserve"> </w:t>
      </w:r>
      <w:r>
        <w:rPr>
          <w:rFonts w:asciiTheme="minorHAnsi" w:eastAsia="Cambria" w:hAnsiTheme="minorHAnsi"/>
          <w:sz w:val="22"/>
          <w:szCs w:val="22"/>
          <w:lang w:eastAsia="en-US"/>
        </w:rPr>
        <w:t xml:space="preserve">autour des rubriques clés à renseigner pour mettre en ligne votre cours. Ces informations seront rendues publiques lors du lancement des inscriptions </w:t>
      </w:r>
      <w:r w:rsidR="00D866DF">
        <w:rPr>
          <w:rFonts w:asciiTheme="minorHAnsi" w:eastAsia="Cambria" w:hAnsiTheme="minorHAnsi"/>
          <w:sz w:val="22"/>
          <w:szCs w:val="22"/>
          <w:lang w:eastAsia="en-US"/>
        </w:rPr>
        <w:t xml:space="preserve">soit </w:t>
      </w:r>
      <w:r>
        <w:rPr>
          <w:rFonts w:asciiTheme="minorHAnsi" w:eastAsia="Cambria" w:hAnsiTheme="minorHAnsi"/>
          <w:sz w:val="22"/>
          <w:szCs w:val="22"/>
          <w:lang w:eastAsia="en-US"/>
        </w:rPr>
        <w:t>2 à 3 mois avant la date de démarrage du cour</w:t>
      </w:r>
      <w:r w:rsidR="00D866DF">
        <w:rPr>
          <w:rFonts w:asciiTheme="minorHAnsi" w:eastAsia="Cambria" w:hAnsiTheme="minorHAnsi"/>
          <w:sz w:val="22"/>
          <w:szCs w:val="22"/>
          <w:lang w:eastAsia="en-US"/>
        </w:rPr>
        <w:t>s</w:t>
      </w:r>
      <w:r>
        <w:rPr>
          <w:rFonts w:asciiTheme="minorHAnsi" w:eastAsia="Cambria" w:hAnsiTheme="minorHAnsi"/>
          <w:sz w:val="22"/>
          <w:szCs w:val="22"/>
          <w:lang w:eastAsia="en-US"/>
        </w:rPr>
        <w:t>.</w:t>
      </w:r>
    </w:p>
    <w:p w14:paraId="3E072B5A" w14:textId="77777777" w:rsidR="0096182B" w:rsidRDefault="0096182B" w:rsidP="008A1EA9">
      <w:pPr>
        <w:tabs>
          <w:tab w:val="left" w:pos="0"/>
        </w:tabs>
        <w:spacing w:before="40" w:after="40"/>
        <w:jc w:val="both"/>
        <w:rPr>
          <w:rFonts w:asciiTheme="minorHAnsi" w:eastAsia="Cambria" w:hAnsiTheme="minorHAnsi"/>
          <w:sz w:val="22"/>
          <w:szCs w:val="22"/>
          <w:lang w:eastAsia="en-US"/>
        </w:rPr>
      </w:pPr>
    </w:p>
    <w:p w14:paraId="3416E1FB" w14:textId="77777777" w:rsidR="0096182B" w:rsidRDefault="0096182B" w:rsidP="008A1EA9">
      <w:pPr>
        <w:tabs>
          <w:tab w:val="left" w:pos="0"/>
        </w:tabs>
        <w:spacing w:before="40" w:after="40"/>
        <w:jc w:val="both"/>
        <w:rPr>
          <w:rFonts w:asciiTheme="minorHAnsi" w:eastAsia="Cambria" w:hAnsiTheme="minorHAnsi"/>
          <w:sz w:val="22"/>
          <w:szCs w:val="22"/>
          <w:lang w:eastAsia="en-US"/>
        </w:rPr>
      </w:pPr>
      <w:r>
        <w:rPr>
          <w:rFonts w:asciiTheme="minorHAnsi" w:eastAsia="Cambria" w:hAnsiTheme="minorHAnsi"/>
          <w:sz w:val="22"/>
          <w:szCs w:val="22"/>
          <w:lang w:eastAsia="en-US"/>
        </w:rPr>
        <w:t>Première vitrine de votre MOOC, la page de présentation poursuit un double objectif : présenter votre MOOC aux internautes et leur donner envie de s’y inscrire.</w:t>
      </w:r>
    </w:p>
    <w:p w14:paraId="6CE81C31" w14:textId="77777777" w:rsidR="0096182B" w:rsidRDefault="0096182B" w:rsidP="008A1EA9">
      <w:pPr>
        <w:tabs>
          <w:tab w:val="left" w:pos="0"/>
        </w:tabs>
        <w:spacing w:before="40" w:after="40"/>
        <w:jc w:val="both"/>
        <w:rPr>
          <w:rFonts w:asciiTheme="minorHAnsi" w:eastAsia="Cambria" w:hAnsiTheme="minorHAnsi"/>
          <w:sz w:val="22"/>
          <w:szCs w:val="22"/>
          <w:lang w:eastAsia="en-US"/>
        </w:rPr>
      </w:pPr>
    </w:p>
    <w:p w14:paraId="1F8E84FB" w14:textId="77777777" w:rsidR="009226EF" w:rsidRPr="00E44360" w:rsidRDefault="0065126A" w:rsidP="008A1EA9">
      <w:pPr>
        <w:tabs>
          <w:tab w:val="left" w:pos="0"/>
        </w:tabs>
        <w:spacing w:before="40" w:after="40"/>
        <w:jc w:val="both"/>
        <w:rPr>
          <w:rFonts w:asciiTheme="minorHAnsi" w:eastAsia="Cambria" w:hAnsiTheme="minorHAnsi"/>
          <w:sz w:val="22"/>
          <w:szCs w:val="22"/>
          <w:lang w:eastAsia="en-US"/>
        </w:rPr>
      </w:pPr>
      <w:r>
        <w:rPr>
          <w:rFonts w:asciiTheme="minorHAnsi" w:eastAsia="Cambria" w:hAnsiTheme="minorHAnsi"/>
          <w:sz w:val="22"/>
          <w:szCs w:val="22"/>
          <w:lang w:eastAsia="en-US"/>
        </w:rPr>
        <w:t>Nous vous invitons à prendre connaissance des syllabus des cours disponibles sur la plateforme</w:t>
      </w:r>
      <w:r w:rsidR="00485BAD">
        <w:rPr>
          <w:rFonts w:asciiTheme="minorHAnsi" w:eastAsia="Cambria" w:hAnsiTheme="minorHAnsi"/>
          <w:sz w:val="22"/>
          <w:szCs w:val="22"/>
          <w:lang w:eastAsia="en-US"/>
        </w:rPr>
        <w:t> </w:t>
      </w:r>
      <w:r w:rsidR="00D866DF">
        <w:rPr>
          <w:rFonts w:asciiTheme="minorHAnsi" w:eastAsia="Cambria" w:hAnsiTheme="minorHAnsi"/>
          <w:sz w:val="22"/>
          <w:szCs w:val="22"/>
          <w:lang w:eastAsia="en-US"/>
        </w:rPr>
        <w:t xml:space="preserve">FUN-MOOC </w:t>
      </w:r>
      <w:r w:rsidR="00485BAD">
        <w:rPr>
          <w:rFonts w:asciiTheme="minorHAnsi" w:eastAsia="Cambria" w:hAnsiTheme="minorHAnsi"/>
          <w:sz w:val="22"/>
          <w:szCs w:val="22"/>
          <w:lang w:eastAsia="en-US"/>
        </w:rPr>
        <w:t>pour vous aider</w:t>
      </w:r>
      <w:r w:rsidR="0096182B">
        <w:rPr>
          <w:rFonts w:asciiTheme="minorHAnsi" w:eastAsia="Cambria" w:hAnsiTheme="minorHAnsi"/>
          <w:sz w:val="22"/>
          <w:szCs w:val="22"/>
          <w:lang w:eastAsia="en-US"/>
        </w:rPr>
        <w:t xml:space="preserve"> à renseigner ce document : </w:t>
      </w:r>
      <w:hyperlink r:id="rId9" w:history="1">
        <w:r w:rsidR="0096182B" w:rsidRPr="001F0D72">
          <w:rPr>
            <w:rStyle w:val="Lienhypertexte"/>
            <w:rFonts w:asciiTheme="minorHAnsi" w:eastAsia="Cambria" w:hAnsiTheme="minorHAnsi"/>
            <w:sz w:val="22"/>
            <w:szCs w:val="22"/>
            <w:lang w:eastAsia="en-US"/>
          </w:rPr>
          <w:t>https://www.france-universite-numerique-mooc.fr/courses</w:t>
        </w:r>
      </w:hyperlink>
      <w:r w:rsidR="0096182B">
        <w:rPr>
          <w:rFonts w:asciiTheme="minorHAnsi" w:eastAsia="Cambria" w:hAnsiTheme="minorHAnsi"/>
          <w:sz w:val="22"/>
          <w:szCs w:val="22"/>
          <w:lang w:eastAsia="en-US"/>
        </w:rPr>
        <w:t xml:space="preserve">. </w:t>
      </w:r>
    </w:p>
    <w:p w14:paraId="39904A5B" w14:textId="77777777" w:rsidR="009226EF" w:rsidRDefault="009226EF" w:rsidP="008A1EA9">
      <w:pPr>
        <w:tabs>
          <w:tab w:val="left" w:pos="0"/>
        </w:tabs>
        <w:spacing w:before="40" w:after="40"/>
        <w:jc w:val="both"/>
        <w:rPr>
          <w:rFonts w:asciiTheme="minorHAnsi" w:eastAsia="Cambria" w:hAnsiTheme="minorHAnsi"/>
          <w:sz w:val="22"/>
          <w:szCs w:val="22"/>
          <w:lang w:eastAsia="en-US"/>
        </w:rPr>
      </w:pPr>
    </w:p>
    <w:p w14:paraId="6F814F3C" w14:textId="77777777" w:rsidR="00485BAD" w:rsidRPr="00E44360" w:rsidRDefault="00485BAD" w:rsidP="008A1EA9">
      <w:pPr>
        <w:tabs>
          <w:tab w:val="left" w:pos="0"/>
        </w:tabs>
        <w:spacing w:before="40" w:after="40"/>
        <w:jc w:val="both"/>
        <w:rPr>
          <w:rFonts w:asciiTheme="minorHAnsi" w:eastAsia="Cambria" w:hAnsiTheme="minorHAnsi"/>
          <w:sz w:val="22"/>
          <w:szCs w:val="22"/>
          <w:lang w:eastAsia="en-US"/>
        </w:rPr>
      </w:pPr>
    </w:p>
    <w:p w14:paraId="4EC9AA41" w14:textId="77777777" w:rsidR="009226EF" w:rsidRPr="00E44360" w:rsidRDefault="009226EF" w:rsidP="007C34E0">
      <w:pPr>
        <w:pStyle w:val="FUNTITRE"/>
      </w:pPr>
      <w:r w:rsidRPr="00E44360">
        <w:t xml:space="preserve">INTITULE DU COURS </w:t>
      </w:r>
    </w:p>
    <w:p w14:paraId="29956A63" w14:textId="77777777" w:rsidR="009226EF" w:rsidRPr="00E44360" w:rsidRDefault="009226EF" w:rsidP="009226EF">
      <w:pPr>
        <w:pStyle w:val="FUNTITRE"/>
        <w:numPr>
          <w:ilvl w:val="0"/>
          <w:numId w:val="0"/>
        </w:numPr>
        <w:ind w:left="284"/>
      </w:pPr>
    </w:p>
    <w:p w14:paraId="641F2B95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color w:val="3976BA"/>
          <w:sz w:val="22"/>
          <w:szCs w:val="22"/>
          <w:lang w:eastAsia="en-US"/>
        </w:rPr>
      </w:pPr>
      <w:r w:rsidRPr="00E44360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>Intitulé du cours</w:t>
      </w:r>
      <w:r w:rsidRPr="00E44360">
        <w:rPr>
          <w:rFonts w:asciiTheme="minorHAnsi" w:eastAsia="Cambria" w:hAnsiTheme="minorHAnsi"/>
          <w:b/>
          <w:color w:val="3976BA"/>
          <w:szCs w:val="22"/>
          <w:lang w:eastAsia="en-US"/>
        </w:rPr>
        <w:t xml:space="preserve"> </w:t>
      </w:r>
      <w:r w:rsidRPr="00E44360">
        <w:rPr>
          <w:rFonts w:asciiTheme="minorHAnsi" w:eastAsia="Cambria" w:hAnsiTheme="minorHAnsi"/>
          <w:i/>
          <w:color w:val="3976BA"/>
          <w:szCs w:val="22"/>
          <w:lang w:eastAsia="en-US"/>
        </w:rPr>
        <w:t>(environ 80 caractères avec espaces) :</w:t>
      </w:r>
    </w:p>
    <w:p w14:paraId="1AD7E83F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sz w:val="22"/>
          <w:szCs w:val="22"/>
          <w:lang w:eastAsia="en-US"/>
        </w:rPr>
      </w:pPr>
    </w:p>
    <w:p w14:paraId="67F568B0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sz w:val="22"/>
          <w:szCs w:val="22"/>
        </w:rPr>
      </w:pPr>
    </w:p>
    <w:p w14:paraId="4CBE23CB" w14:textId="77777777" w:rsidR="009226EF" w:rsidRDefault="009226EF" w:rsidP="009226EF">
      <w:pPr>
        <w:pStyle w:val="FUNTITRE"/>
        <w:numPr>
          <w:ilvl w:val="0"/>
          <w:numId w:val="0"/>
        </w:numPr>
      </w:pPr>
    </w:p>
    <w:p w14:paraId="35700640" w14:textId="77777777" w:rsidR="00D866DF" w:rsidRPr="00E44360" w:rsidRDefault="00D866DF" w:rsidP="009226EF">
      <w:pPr>
        <w:pStyle w:val="FUNTITRE"/>
        <w:numPr>
          <w:ilvl w:val="0"/>
          <w:numId w:val="0"/>
        </w:numPr>
      </w:pPr>
    </w:p>
    <w:p w14:paraId="25ACA77C" w14:textId="77777777" w:rsidR="008A1EA9" w:rsidRPr="00E44360" w:rsidRDefault="009226EF" w:rsidP="007C34E0">
      <w:pPr>
        <w:pStyle w:val="FUNTITRE"/>
      </w:pPr>
      <w:r w:rsidRPr="00E44360">
        <w:t>A PROPOS DU COURS</w:t>
      </w:r>
    </w:p>
    <w:p w14:paraId="6BA1F88A" w14:textId="77777777" w:rsidR="009226EF" w:rsidRPr="00E44360" w:rsidRDefault="009226EF" w:rsidP="009226EF">
      <w:pPr>
        <w:tabs>
          <w:tab w:val="left" w:pos="1701"/>
        </w:tabs>
        <w:rPr>
          <w:rFonts w:asciiTheme="minorHAnsi" w:hAnsiTheme="minorHAnsi"/>
          <w:sz w:val="22"/>
          <w:szCs w:val="22"/>
        </w:rPr>
      </w:pPr>
    </w:p>
    <w:p w14:paraId="3FC8C4B0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  <w:r w:rsidRPr="00E44360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 xml:space="preserve">Accroche / Objectifs du cours </w:t>
      </w:r>
      <w:r w:rsidRPr="00E44360">
        <w:rPr>
          <w:rFonts w:asciiTheme="minorHAnsi" w:eastAsia="Cambria" w:hAnsiTheme="minorHAnsi"/>
          <w:i/>
          <w:color w:val="3976BA"/>
          <w:szCs w:val="22"/>
          <w:lang w:eastAsia="en-US"/>
        </w:rPr>
        <w:t>(environ 250 caractères avec espaces) :</w:t>
      </w:r>
      <w:r w:rsidRPr="00E44360">
        <w:rPr>
          <w:rFonts w:asciiTheme="minorHAnsi" w:eastAsia="Cambria" w:hAnsiTheme="minorHAnsi"/>
          <w:b/>
          <w:color w:val="3976BA"/>
          <w:szCs w:val="22"/>
          <w:lang w:eastAsia="en-US"/>
        </w:rPr>
        <w:t xml:space="preserve"> </w:t>
      </w:r>
    </w:p>
    <w:p w14:paraId="142E65D6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b/>
          <w:szCs w:val="22"/>
        </w:rPr>
      </w:pPr>
      <w:r w:rsidRPr="00E44360">
        <w:rPr>
          <w:rFonts w:asciiTheme="minorHAnsi" w:hAnsiTheme="minorHAnsi"/>
          <w:i/>
          <w:szCs w:val="22"/>
        </w:rPr>
        <w:t xml:space="preserve">Nous attirons votre attention sur le fait que les premiers 160 caractères </w:t>
      </w:r>
      <w:r w:rsidR="0068374B">
        <w:rPr>
          <w:rFonts w:asciiTheme="minorHAnsi" w:hAnsiTheme="minorHAnsi"/>
          <w:i/>
          <w:szCs w:val="22"/>
        </w:rPr>
        <w:t xml:space="preserve">sont les plus importants pour le référencement. </w:t>
      </w:r>
      <w:r w:rsidRPr="00E44360">
        <w:rPr>
          <w:rFonts w:asciiTheme="minorHAnsi" w:hAnsiTheme="minorHAnsi"/>
          <w:i/>
          <w:szCs w:val="22"/>
        </w:rPr>
        <w:t>(</w:t>
      </w:r>
      <w:proofErr w:type="gramStart"/>
      <w:r w:rsidRPr="00E44360">
        <w:rPr>
          <w:rFonts w:asciiTheme="minorHAnsi" w:hAnsiTheme="minorHAnsi"/>
          <w:i/>
          <w:szCs w:val="22"/>
        </w:rPr>
        <w:t>ce</w:t>
      </w:r>
      <w:proofErr w:type="gramEnd"/>
      <w:r w:rsidRPr="00E44360">
        <w:rPr>
          <w:rFonts w:asciiTheme="minorHAnsi" w:hAnsiTheme="minorHAnsi"/>
          <w:i/>
          <w:szCs w:val="22"/>
        </w:rPr>
        <w:t xml:space="preserve"> sont eux qui remontent dans Google).</w:t>
      </w:r>
      <w:bookmarkStart w:id="0" w:name="_GoBack"/>
      <w:bookmarkEnd w:id="0"/>
      <w:r w:rsidRPr="00E44360">
        <w:rPr>
          <w:rFonts w:asciiTheme="minorHAnsi" w:hAnsiTheme="minorHAnsi"/>
          <w:b/>
          <w:szCs w:val="22"/>
        </w:rPr>
        <w:br/>
      </w:r>
    </w:p>
    <w:p w14:paraId="53058AAC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b/>
          <w:sz w:val="22"/>
          <w:szCs w:val="22"/>
        </w:rPr>
      </w:pPr>
    </w:p>
    <w:p w14:paraId="16A5D0B6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b/>
          <w:sz w:val="22"/>
          <w:szCs w:val="22"/>
        </w:rPr>
      </w:pPr>
    </w:p>
    <w:p w14:paraId="7244A2FE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sz w:val="22"/>
          <w:szCs w:val="22"/>
        </w:rPr>
      </w:pPr>
    </w:p>
    <w:p w14:paraId="4E2DD20C" w14:textId="77777777" w:rsidR="009226EF" w:rsidRPr="00E44360" w:rsidRDefault="009226EF" w:rsidP="009226EF">
      <w:pPr>
        <w:tabs>
          <w:tab w:val="left" w:pos="1701"/>
        </w:tabs>
        <w:rPr>
          <w:rFonts w:asciiTheme="minorHAnsi" w:hAnsiTheme="minorHAnsi"/>
          <w:sz w:val="22"/>
          <w:szCs w:val="22"/>
        </w:rPr>
      </w:pPr>
    </w:p>
    <w:p w14:paraId="4EE0063A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i/>
          <w:szCs w:val="22"/>
        </w:rPr>
      </w:pPr>
      <w:r w:rsidRPr="00E44360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 xml:space="preserve">Présentation du cours </w:t>
      </w:r>
      <w:proofErr w:type="gramStart"/>
      <w:r w:rsidRPr="00E44360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>:</w:t>
      </w:r>
      <w:proofErr w:type="gramEnd"/>
      <w:r w:rsidRPr="00E44360">
        <w:rPr>
          <w:rFonts w:asciiTheme="minorHAnsi" w:hAnsiTheme="minorHAnsi"/>
          <w:b/>
          <w:sz w:val="22"/>
          <w:szCs w:val="22"/>
        </w:rPr>
        <w:br/>
      </w:r>
      <w:r w:rsidRPr="00E44360">
        <w:rPr>
          <w:rFonts w:asciiTheme="minorHAnsi" w:hAnsiTheme="minorHAnsi"/>
          <w:i/>
          <w:szCs w:val="22"/>
          <w:u w:val="single"/>
        </w:rPr>
        <w:t>Objet</w:t>
      </w:r>
      <w:r w:rsidRPr="00E44360">
        <w:rPr>
          <w:rFonts w:asciiTheme="minorHAnsi" w:hAnsiTheme="minorHAnsi"/>
          <w:i/>
          <w:szCs w:val="22"/>
        </w:rPr>
        <w:t xml:space="preserve"> : De quoi s’agit-il ? Quels sont les principaux sujets/thèmes adressés ? Quels sont les objectifs poursuivis ? Quels sont les résultats escomptés pour les participants ? </w:t>
      </w:r>
      <w:r w:rsidRPr="00E44360">
        <w:rPr>
          <w:rFonts w:asciiTheme="minorHAnsi" w:hAnsiTheme="minorHAnsi"/>
          <w:b/>
          <w:szCs w:val="22"/>
        </w:rPr>
        <w:br/>
      </w:r>
      <w:r w:rsidRPr="00E44360">
        <w:rPr>
          <w:rFonts w:asciiTheme="minorHAnsi" w:hAnsiTheme="minorHAnsi"/>
          <w:i/>
          <w:szCs w:val="22"/>
          <w:u w:val="single"/>
        </w:rPr>
        <w:t>Format</w:t>
      </w:r>
      <w:r w:rsidRPr="00E44360">
        <w:rPr>
          <w:rFonts w:asciiTheme="minorHAnsi" w:hAnsiTheme="minorHAnsi"/>
          <w:i/>
          <w:szCs w:val="22"/>
        </w:rPr>
        <w:t> : Comment ce cours est-il organisé (exemple : cours hebdomadaire sur x semaines) ?  Quel est le format (exemple : vidéo, quizz, etc.) ?</w:t>
      </w:r>
    </w:p>
    <w:p w14:paraId="035BC02E" w14:textId="77777777" w:rsidR="00E44360" w:rsidRPr="00E44360" w:rsidRDefault="00E44360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i/>
          <w:szCs w:val="22"/>
        </w:rPr>
      </w:pPr>
      <w:r w:rsidRPr="00E44360">
        <w:rPr>
          <w:rFonts w:asciiTheme="minorHAnsi" w:hAnsiTheme="minorHAnsi"/>
          <w:i/>
          <w:szCs w:val="22"/>
          <w:u w:val="single"/>
        </w:rPr>
        <w:t>Evaluation </w:t>
      </w:r>
      <w:r w:rsidRPr="00E44360">
        <w:rPr>
          <w:rFonts w:asciiTheme="minorHAnsi" w:hAnsiTheme="minorHAnsi"/>
          <w:i/>
          <w:szCs w:val="22"/>
        </w:rPr>
        <w:t>: Quelles sont les modalités d’évaluation ?</w:t>
      </w:r>
    </w:p>
    <w:p w14:paraId="71E867C5" w14:textId="77777777" w:rsidR="009226EF" w:rsidRPr="00E44360" w:rsidRDefault="00E44360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b/>
          <w:szCs w:val="22"/>
        </w:rPr>
      </w:pPr>
      <w:r w:rsidRPr="00E44360">
        <w:rPr>
          <w:rFonts w:asciiTheme="minorHAnsi" w:hAnsiTheme="minorHAnsi"/>
          <w:i/>
          <w:szCs w:val="22"/>
          <w:u w:val="single"/>
        </w:rPr>
        <w:t>Réseaux sociaux (optionnel)</w:t>
      </w:r>
      <w:r w:rsidRPr="00E44360">
        <w:rPr>
          <w:rFonts w:asciiTheme="minorHAnsi" w:hAnsiTheme="minorHAnsi"/>
          <w:i/>
          <w:szCs w:val="22"/>
        </w:rPr>
        <w:t xml:space="preserve"> : Lien vers la page </w:t>
      </w:r>
      <w:proofErr w:type="spellStart"/>
      <w:r w:rsidRPr="00E44360">
        <w:rPr>
          <w:rFonts w:asciiTheme="minorHAnsi" w:hAnsiTheme="minorHAnsi"/>
          <w:i/>
          <w:szCs w:val="22"/>
        </w:rPr>
        <w:t>facebook</w:t>
      </w:r>
      <w:proofErr w:type="spellEnd"/>
      <w:r w:rsidRPr="00E44360">
        <w:rPr>
          <w:rFonts w:asciiTheme="minorHAnsi" w:hAnsiTheme="minorHAnsi"/>
          <w:i/>
          <w:szCs w:val="22"/>
        </w:rPr>
        <w:t>/</w:t>
      </w:r>
      <w:proofErr w:type="spellStart"/>
      <w:r w:rsidRPr="00E44360">
        <w:rPr>
          <w:rFonts w:asciiTheme="minorHAnsi" w:hAnsiTheme="minorHAnsi"/>
          <w:i/>
          <w:szCs w:val="22"/>
        </w:rPr>
        <w:t>twitter</w:t>
      </w:r>
      <w:proofErr w:type="spellEnd"/>
      <w:r w:rsidRPr="00E44360">
        <w:rPr>
          <w:rFonts w:asciiTheme="minorHAnsi" w:hAnsiTheme="minorHAnsi"/>
          <w:i/>
          <w:szCs w:val="22"/>
        </w:rPr>
        <w:t xml:space="preserve"> du cours</w:t>
      </w:r>
    </w:p>
    <w:p w14:paraId="7BE1E035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b/>
          <w:sz w:val="22"/>
          <w:szCs w:val="22"/>
        </w:rPr>
      </w:pPr>
    </w:p>
    <w:p w14:paraId="236343F9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b/>
          <w:sz w:val="22"/>
          <w:szCs w:val="22"/>
        </w:rPr>
      </w:pPr>
    </w:p>
    <w:p w14:paraId="32335E88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b/>
          <w:sz w:val="22"/>
          <w:szCs w:val="22"/>
        </w:rPr>
      </w:pPr>
    </w:p>
    <w:p w14:paraId="77BE4E49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b/>
          <w:sz w:val="22"/>
          <w:szCs w:val="22"/>
        </w:rPr>
      </w:pPr>
    </w:p>
    <w:p w14:paraId="5ACE4047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b/>
          <w:sz w:val="22"/>
          <w:szCs w:val="22"/>
        </w:rPr>
      </w:pPr>
    </w:p>
    <w:p w14:paraId="3584C414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b/>
          <w:sz w:val="22"/>
          <w:szCs w:val="22"/>
        </w:rPr>
      </w:pPr>
    </w:p>
    <w:p w14:paraId="4162F667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b/>
          <w:sz w:val="22"/>
          <w:szCs w:val="22"/>
        </w:rPr>
      </w:pPr>
    </w:p>
    <w:p w14:paraId="0C939DAB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b/>
          <w:sz w:val="22"/>
          <w:szCs w:val="22"/>
        </w:rPr>
      </w:pPr>
    </w:p>
    <w:p w14:paraId="16147134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b/>
          <w:sz w:val="22"/>
          <w:szCs w:val="22"/>
        </w:rPr>
      </w:pPr>
    </w:p>
    <w:p w14:paraId="2947A7B1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b/>
          <w:sz w:val="22"/>
          <w:szCs w:val="22"/>
        </w:rPr>
      </w:pPr>
    </w:p>
    <w:p w14:paraId="3CF8F5F0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b/>
          <w:sz w:val="22"/>
          <w:szCs w:val="22"/>
        </w:rPr>
      </w:pPr>
    </w:p>
    <w:p w14:paraId="35FFBA5A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b/>
          <w:sz w:val="22"/>
          <w:szCs w:val="22"/>
        </w:rPr>
      </w:pPr>
    </w:p>
    <w:p w14:paraId="2E9CD115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sz w:val="22"/>
          <w:szCs w:val="22"/>
        </w:rPr>
      </w:pPr>
    </w:p>
    <w:p w14:paraId="510DE9EB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sz w:val="22"/>
          <w:szCs w:val="22"/>
        </w:rPr>
      </w:pPr>
    </w:p>
    <w:p w14:paraId="1DD3CDAA" w14:textId="77777777" w:rsidR="009226EF" w:rsidRPr="00E44360" w:rsidRDefault="009226EF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sz w:val="22"/>
          <w:szCs w:val="22"/>
        </w:rPr>
      </w:pPr>
    </w:p>
    <w:p w14:paraId="6185BECF" w14:textId="77777777" w:rsidR="00E44360" w:rsidRPr="00E44360" w:rsidRDefault="00E44360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sz w:val="22"/>
          <w:szCs w:val="22"/>
        </w:rPr>
      </w:pPr>
    </w:p>
    <w:p w14:paraId="62F5F30C" w14:textId="77777777" w:rsidR="00E44360" w:rsidRPr="00E44360" w:rsidRDefault="00E44360" w:rsidP="00922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hAnsiTheme="minorHAnsi"/>
          <w:sz w:val="22"/>
          <w:szCs w:val="22"/>
        </w:rPr>
      </w:pPr>
    </w:p>
    <w:p w14:paraId="107A0A20" w14:textId="77777777" w:rsidR="00D866DF" w:rsidRDefault="00D866DF" w:rsidP="00D866DF">
      <w:pPr>
        <w:pStyle w:val="FUNTITRE"/>
        <w:numPr>
          <w:ilvl w:val="0"/>
          <w:numId w:val="0"/>
        </w:numPr>
        <w:ind w:left="284"/>
      </w:pPr>
    </w:p>
    <w:p w14:paraId="34E31D48" w14:textId="77777777" w:rsidR="009226EF" w:rsidRPr="00E44360" w:rsidRDefault="00E44360" w:rsidP="009226EF">
      <w:pPr>
        <w:pStyle w:val="FUNTITRE"/>
      </w:pPr>
      <w:r w:rsidRPr="00E44360">
        <w:t>ENSEIGNANT(S)</w:t>
      </w:r>
    </w:p>
    <w:p w14:paraId="07E71AB7" w14:textId="77777777" w:rsidR="00E44360" w:rsidRPr="00E44360" w:rsidRDefault="00E44360" w:rsidP="009226EF">
      <w:pPr>
        <w:tabs>
          <w:tab w:val="left" w:pos="1701"/>
        </w:tabs>
        <w:rPr>
          <w:rFonts w:asciiTheme="minorHAnsi" w:hAnsiTheme="minorHAnsi"/>
          <w:sz w:val="22"/>
          <w:szCs w:val="22"/>
        </w:rPr>
      </w:pPr>
    </w:p>
    <w:p w14:paraId="47F8A3DD" w14:textId="77777777" w:rsidR="00E44360" w:rsidRDefault="00E44360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  <w:r w:rsidRPr="00E44360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>Nom(s) et prénom(s) de l’enseignant(s) :</w:t>
      </w:r>
    </w:p>
    <w:p w14:paraId="28B336C5" w14:textId="77777777" w:rsidR="00485BAD" w:rsidRDefault="00485BAD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</w:p>
    <w:p w14:paraId="7E48E31A" w14:textId="77777777" w:rsidR="00485BAD" w:rsidRPr="00E44360" w:rsidRDefault="00485BAD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</w:p>
    <w:p w14:paraId="4D3D5DD9" w14:textId="77777777" w:rsidR="00E44360" w:rsidRPr="00E44360" w:rsidRDefault="00E44360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mbria" w:hAnsiTheme="minorHAnsi"/>
          <w:sz w:val="22"/>
          <w:szCs w:val="22"/>
          <w:lang w:eastAsia="en-US"/>
        </w:rPr>
      </w:pPr>
    </w:p>
    <w:p w14:paraId="46461BFB" w14:textId="77777777" w:rsidR="00485BAD" w:rsidRPr="00E44360" w:rsidRDefault="00485BAD" w:rsidP="0048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  <w:r w:rsidRPr="00E44360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>Titre/Fonction de(s) l’enseignant(s) :</w:t>
      </w:r>
    </w:p>
    <w:p w14:paraId="0AAC5756" w14:textId="77777777" w:rsidR="00E44360" w:rsidRDefault="00E44360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mbria" w:hAnsiTheme="minorHAnsi"/>
          <w:sz w:val="22"/>
          <w:szCs w:val="22"/>
          <w:lang w:eastAsia="en-US"/>
        </w:rPr>
      </w:pPr>
    </w:p>
    <w:p w14:paraId="109F27FB" w14:textId="77777777" w:rsidR="00485BAD" w:rsidRDefault="00485BAD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mbria" w:hAnsiTheme="minorHAnsi"/>
          <w:sz w:val="22"/>
          <w:szCs w:val="22"/>
          <w:lang w:eastAsia="en-US"/>
        </w:rPr>
      </w:pPr>
    </w:p>
    <w:p w14:paraId="44CD8254" w14:textId="77777777" w:rsidR="00485BAD" w:rsidRPr="00E44360" w:rsidRDefault="00485BAD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mbria" w:hAnsiTheme="minorHAnsi"/>
          <w:sz w:val="22"/>
          <w:szCs w:val="22"/>
          <w:lang w:eastAsia="en-US"/>
        </w:rPr>
      </w:pPr>
    </w:p>
    <w:p w14:paraId="1B0DA88F" w14:textId="77777777" w:rsidR="00485BAD" w:rsidRPr="00E44360" w:rsidRDefault="00485BAD" w:rsidP="0048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Cs w:val="22"/>
        </w:rPr>
      </w:pPr>
      <w:r w:rsidRPr="00E44360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 xml:space="preserve">Biographie de(s) l’enseignant(s) </w:t>
      </w:r>
      <w:r w:rsidRPr="00E44360">
        <w:rPr>
          <w:rFonts w:asciiTheme="minorHAnsi" w:eastAsia="Cambria" w:hAnsiTheme="minorHAnsi"/>
          <w:i/>
          <w:color w:val="3976BA"/>
          <w:szCs w:val="22"/>
          <w:lang w:eastAsia="en-US"/>
        </w:rPr>
        <w:t>(maximum 300 caractères avec espaces par enseignant)</w:t>
      </w:r>
      <w:r w:rsidRPr="00E44360">
        <w:rPr>
          <w:rFonts w:asciiTheme="minorHAnsi" w:eastAsia="Cambria" w:hAnsiTheme="minorHAnsi"/>
          <w:b/>
          <w:color w:val="3976BA"/>
          <w:szCs w:val="22"/>
          <w:lang w:eastAsia="en-US"/>
        </w:rPr>
        <w:t> :</w:t>
      </w:r>
      <w:r w:rsidRPr="00E44360">
        <w:rPr>
          <w:rFonts w:asciiTheme="minorHAnsi" w:hAnsiTheme="minorHAnsi"/>
          <w:szCs w:val="22"/>
        </w:rPr>
        <w:t xml:space="preserve"> </w:t>
      </w:r>
    </w:p>
    <w:p w14:paraId="760839D5" w14:textId="77777777" w:rsidR="00485BAD" w:rsidRPr="00E44360" w:rsidRDefault="00485BAD" w:rsidP="0048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i/>
          <w:szCs w:val="22"/>
        </w:rPr>
      </w:pPr>
      <w:r w:rsidRPr="00E44360">
        <w:rPr>
          <w:rFonts w:asciiTheme="minorHAnsi" w:hAnsiTheme="minorHAnsi"/>
          <w:i/>
          <w:szCs w:val="22"/>
        </w:rPr>
        <w:t>Lien URL vers le blog ou le site personnel de l’enseignant si disponible et pertinent (optionnel)</w:t>
      </w:r>
    </w:p>
    <w:p w14:paraId="349F8FF3" w14:textId="77777777" w:rsidR="00485BAD" w:rsidRDefault="00485BAD" w:rsidP="0048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</w:p>
    <w:p w14:paraId="68622295" w14:textId="77777777" w:rsidR="00485BAD" w:rsidRDefault="00485BAD" w:rsidP="0048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</w:p>
    <w:p w14:paraId="17D5AF02" w14:textId="77777777" w:rsidR="00485BAD" w:rsidRDefault="00485BAD" w:rsidP="0048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</w:p>
    <w:p w14:paraId="7BA7A362" w14:textId="77777777" w:rsidR="00485BAD" w:rsidRDefault="00485BAD" w:rsidP="0048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</w:p>
    <w:p w14:paraId="6933E7A0" w14:textId="77777777" w:rsidR="00485BAD" w:rsidRPr="00E44360" w:rsidRDefault="00485BAD" w:rsidP="0048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</w:p>
    <w:p w14:paraId="0749DD3D" w14:textId="77777777" w:rsidR="00E44360" w:rsidRPr="00E44360" w:rsidRDefault="00E44360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mbria" w:hAnsiTheme="minorHAnsi"/>
          <w:sz w:val="22"/>
          <w:szCs w:val="22"/>
          <w:lang w:eastAsia="en-US"/>
        </w:rPr>
      </w:pPr>
    </w:p>
    <w:p w14:paraId="37B92728" w14:textId="77777777" w:rsidR="00E44360" w:rsidRPr="00E44360" w:rsidRDefault="00E44360" w:rsidP="00E44360">
      <w:pPr>
        <w:rPr>
          <w:rFonts w:asciiTheme="minorHAnsi" w:hAnsiTheme="minorHAnsi"/>
          <w:b/>
          <w:sz w:val="22"/>
          <w:szCs w:val="22"/>
        </w:rPr>
      </w:pPr>
    </w:p>
    <w:p w14:paraId="551FF3A2" w14:textId="77777777" w:rsidR="008A1EA9" w:rsidRPr="00E44360" w:rsidRDefault="008A1EA9" w:rsidP="008A1EA9">
      <w:pPr>
        <w:tabs>
          <w:tab w:val="left" w:pos="0"/>
        </w:tabs>
        <w:spacing w:before="40" w:after="40"/>
        <w:jc w:val="both"/>
        <w:rPr>
          <w:rFonts w:asciiTheme="minorHAnsi" w:eastAsia="Cambria" w:hAnsiTheme="minorHAnsi"/>
          <w:sz w:val="22"/>
          <w:szCs w:val="22"/>
          <w:lang w:eastAsia="en-US"/>
        </w:rPr>
      </w:pPr>
    </w:p>
    <w:p w14:paraId="45D28058" w14:textId="77777777" w:rsidR="008A1EA9" w:rsidRPr="00E44360" w:rsidRDefault="00E44360" w:rsidP="007C34E0">
      <w:pPr>
        <w:pStyle w:val="FUNTITRE"/>
      </w:pPr>
      <w:r w:rsidRPr="00E44360">
        <w:t>A QUI S’ADRESSE CE COURS ?</w:t>
      </w:r>
    </w:p>
    <w:p w14:paraId="3792786D" w14:textId="77777777" w:rsidR="00E44360" w:rsidRPr="00E44360" w:rsidRDefault="00E44360" w:rsidP="00E44360">
      <w:pPr>
        <w:pStyle w:val="FUNTITRE"/>
        <w:numPr>
          <w:ilvl w:val="0"/>
          <w:numId w:val="0"/>
        </w:numPr>
        <w:ind w:left="284"/>
      </w:pPr>
    </w:p>
    <w:p w14:paraId="0922B9E1" w14:textId="77777777" w:rsidR="00E44360" w:rsidRPr="00E44360" w:rsidRDefault="00E44360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  <w:r w:rsidRPr="00E44360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>Public  </w:t>
      </w:r>
      <w:r w:rsidR="00485BAD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 xml:space="preserve">ciblé </w:t>
      </w:r>
      <w:r w:rsidRPr="00E44360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>:</w:t>
      </w:r>
      <w:r w:rsidRPr="00E44360">
        <w:rPr>
          <w:rFonts w:asciiTheme="minorHAnsi" w:hAnsiTheme="minorHAnsi"/>
          <w:sz w:val="22"/>
          <w:szCs w:val="22"/>
        </w:rPr>
        <w:t xml:space="preserve"> </w:t>
      </w:r>
    </w:p>
    <w:p w14:paraId="14419CC5" w14:textId="77777777" w:rsidR="008A5BA1" w:rsidRDefault="00E44360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i/>
          <w:szCs w:val="22"/>
        </w:rPr>
      </w:pPr>
      <w:r w:rsidRPr="00E44360">
        <w:rPr>
          <w:rFonts w:asciiTheme="minorHAnsi" w:hAnsiTheme="minorHAnsi"/>
          <w:i/>
          <w:szCs w:val="22"/>
        </w:rPr>
        <w:t>A quel public ce cours s’adresse-t-il ?</w:t>
      </w:r>
      <w:r w:rsidR="00EB76DA">
        <w:rPr>
          <w:rFonts w:asciiTheme="minorHAnsi" w:hAnsiTheme="minorHAnsi"/>
          <w:i/>
          <w:szCs w:val="22"/>
        </w:rPr>
        <w:t xml:space="preserve"> A quoi ce cours prépare-</w:t>
      </w:r>
      <w:r w:rsidRPr="00E44360">
        <w:rPr>
          <w:rFonts w:asciiTheme="minorHAnsi" w:hAnsiTheme="minorHAnsi"/>
          <w:i/>
          <w:szCs w:val="22"/>
        </w:rPr>
        <w:t xml:space="preserve">t-il ? </w:t>
      </w:r>
    </w:p>
    <w:p w14:paraId="3427F59A" w14:textId="77777777" w:rsidR="00E44360" w:rsidRPr="00E44360" w:rsidRDefault="00E44360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i/>
          <w:sz w:val="22"/>
          <w:szCs w:val="22"/>
        </w:rPr>
      </w:pPr>
      <w:proofErr w:type="gramStart"/>
      <w:r w:rsidRPr="00E44360">
        <w:rPr>
          <w:rFonts w:asciiTheme="minorHAnsi" w:hAnsiTheme="minorHAnsi"/>
          <w:i/>
          <w:szCs w:val="22"/>
        </w:rPr>
        <w:t>exemple</w:t>
      </w:r>
      <w:proofErr w:type="gramEnd"/>
      <w:r w:rsidRPr="00E44360">
        <w:rPr>
          <w:rFonts w:asciiTheme="minorHAnsi" w:hAnsiTheme="minorHAnsi"/>
          <w:i/>
          <w:szCs w:val="22"/>
        </w:rPr>
        <w:t> : ce cours s’adresse à … et peut être suivi en complément ou en préparation à …</w:t>
      </w:r>
      <w:r w:rsidRPr="00E44360">
        <w:rPr>
          <w:rFonts w:asciiTheme="minorHAnsi" w:hAnsiTheme="minorHAnsi"/>
          <w:i/>
          <w:sz w:val="22"/>
          <w:szCs w:val="22"/>
        </w:rPr>
        <w:br/>
      </w:r>
    </w:p>
    <w:p w14:paraId="7C05EC15" w14:textId="77777777" w:rsidR="00E44360" w:rsidRPr="00E44360" w:rsidRDefault="00E44360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</w:p>
    <w:p w14:paraId="0A3EEB5A" w14:textId="77777777" w:rsidR="00E44360" w:rsidRPr="00E44360" w:rsidRDefault="00E44360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</w:p>
    <w:p w14:paraId="2AD789C7" w14:textId="77777777" w:rsidR="00E44360" w:rsidRPr="00E44360" w:rsidRDefault="00E44360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</w:p>
    <w:p w14:paraId="29CD65F8" w14:textId="77777777" w:rsidR="00E44360" w:rsidRPr="00E44360" w:rsidRDefault="00E44360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</w:p>
    <w:p w14:paraId="47CDAA4B" w14:textId="77777777" w:rsidR="00E44360" w:rsidRDefault="00E44360" w:rsidP="00E44360">
      <w:pPr>
        <w:pStyle w:val="FUNTITRE"/>
        <w:numPr>
          <w:ilvl w:val="0"/>
          <w:numId w:val="0"/>
        </w:numPr>
        <w:ind w:left="284"/>
      </w:pPr>
    </w:p>
    <w:p w14:paraId="380AD8DC" w14:textId="77777777" w:rsidR="00D866DF" w:rsidRDefault="00D866DF" w:rsidP="00E44360">
      <w:pPr>
        <w:pStyle w:val="FUNTITRE"/>
        <w:numPr>
          <w:ilvl w:val="0"/>
          <w:numId w:val="0"/>
        </w:numPr>
        <w:ind w:left="284"/>
      </w:pPr>
    </w:p>
    <w:p w14:paraId="132E530E" w14:textId="77777777" w:rsidR="00D866DF" w:rsidRDefault="00D866DF" w:rsidP="00E44360">
      <w:pPr>
        <w:pStyle w:val="FUNTITRE"/>
        <w:numPr>
          <w:ilvl w:val="0"/>
          <w:numId w:val="0"/>
        </w:numPr>
        <w:ind w:left="284"/>
      </w:pPr>
    </w:p>
    <w:p w14:paraId="7334FF79" w14:textId="77777777" w:rsidR="00D866DF" w:rsidRDefault="00D866DF" w:rsidP="00E44360">
      <w:pPr>
        <w:pStyle w:val="FUNTITRE"/>
        <w:numPr>
          <w:ilvl w:val="0"/>
          <w:numId w:val="0"/>
        </w:numPr>
        <w:ind w:left="284"/>
      </w:pPr>
    </w:p>
    <w:p w14:paraId="5339B86C" w14:textId="77777777" w:rsidR="00D866DF" w:rsidRDefault="00D866DF" w:rsidP="00E44360">
      <w:pPr>
        <w:pStyle w:val="FUNTITRE"/>
        <w:numPr>
          <w:ilvl w:val="0"/>
          <w:numId w:val="0"/>
        </w:numPr>
        <w:ind w:left="284"/>
      </w:pPr>
    </w:p>
    <w:p w14:paraId="6864DDA0" w14:textId="77777777" w:rsidR="00D866DF" w:rsidRDefault="00D866DF" w:rsidP="00E44360">
      <w:pPr>
        <w:pStyle w:val="FUNTITRE"/>
        <w:numPr>
          <w:ilvl w:val="0"/>
          <w:numId w:val="0"/>
        </w:numPr>
        <w:ind w:left="284"/>
      </w:pPr>
    </w:p>
    <w:p w14:paraId="00972D87" w14:textId="77777777" w:rsidR="00D866DF" w:rsidRPr="00E44360" w:rsidRDefault="00D866DF" w:rsidP="00E44360">
      <w:pPr>
        <w:pStyle w:val="FUNTITRE"/>
        <w:numPr>
          <w:ilvl w:val="0"/>
          <w:numId w:val="0"/>
        </w:numPr>
        <w:ind w:left="284"/>
      </w:pPr>
    </w:p>
    <w:p w14:paraId="42BA44D2" w14:textId="77777777" w:rsidR="008A5BA1" w:rsidRDefault="00E44360" w:rsidP="008A5BA1">
      <w:pPr>
        <w:pStyle w:val="FUNTITRE"/>
      </w:pPr>
      <w:r w:rsidRPr="00E44360">
        <w:t>PRE-REQUIS</w:t>
      </w:r>
    </w:p>
    <w:p w14:paraId="7EEF0FA4" w14:textId="77777777" w:rsidR="008A5BA1" w:rsidRDefault="008A5BA1" w:rsidP="008A5BA1">
      <w:pPr>
        <w:pStyle w:val="FUNTITRE"/>
        <w:numPr>
          <w:ilvl w:val="0"/>
          <w:numId w:val="0"/>
        </w:numPr>
        <w:ind w:left="284"/>
      </w:pPr>
    </w:p>
    <w:p w14:paraId="34380CB3" w14:textId="77777777" w:rsidR="008A5BA1" w:rsidRPr="00E44360" w:rsidRDefault="008A5BA1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  <w:r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>Pré-</w:t>
      </w:r>
      <w:proofErr w:type="gramStart"/>
      <w:r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>requis</w:t>
      </w:r>
      <w:r w:rsidRPr="00E44360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 xml:space="preserve">  :</w:t>
      </w:r>
      <w:proofErr w:type="gramEnd"/>
      <w:r w:rsidRPr="00E44360">
        <w:rPr>
          <w:rFonts w:asciiTheme="minorHAnsi" w:hAnsiTheme="minorHAnsi"/>
          <w:sz w:val="22"/>
          <w:szCs w:val="22"/>
        </w:rPr>
        <w:t xml:space="preserve"> </w:t>
      </w:r>
    </w:p>
    <w:p w14:paraId="654C0E42" w14:textId="77777777" w:rsidR="008A5BA1" w:rsidRPr="00E44360" w:rsidRDefault="008A5BA1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i/>
          <w:szCs w:val="22"/>
        </w:rPr>
      </w:pPr>
      <w:r w:rsidRPr="00E44360">
        <w:rPr>
          <w:rFonts w:asciiTheme="minorHAnsi" w:hAnsiTheme="minorHAnsi"/>
          <w:i/>
          <w:szCs w:val="22"/>
        </w:rPr>
        <w:t>Existe-t-il des pré-requis ?</w:t>
      </w:r>
    </w:p>
    <w:p w14:paraId="31CBF503" w14:textId="77777777" w:rsidR="0068374B" w:rsidRDefault="008A5BA1" w:rsidP="00683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  <w:rPr>
          <w:rFonts w:asciiTheme="minorHAnsi" w:hAnsiTheme="minorHAnsi"/>
          <w:i/>
          <w:szCs w:val="22"/>
        </w:rPr>
      </w:pPr>
      <w:r>
        <w:rPr>
          <w:rFonts w:asciiTheme="minorHAnsi" w:hAnsiTheme="minorHAnsi"/>
          <w:i/>
          <w:szCs w:val="22"/>
        </w:rPr>
        <w:t>Exemple</w:t>
      </w:r>
      <w:r w:rsidR="0068374B">
        <w:rPr>
          <w:rFonts w:asciiTheme="minorHAnsi" w:hAnsiTheme="minorHAnsi"/>
          <w:i/>
          <w:szCs w:val="22"/>
        </w:rPr>
        <w:t>s</w:t>
      </w:r>
      <w:r>
        <w:rPr>
          <w:rFonts w:asciiTheme="minorHAnsi" w:hAnsiTheme="minorHAnsi"/>
          <w:i/>
          <w:szCs w:val="22"/>
        </w:rPr>
        <w:t xml:space="preserve"> : </w:t>
      </w:r>
    </w:p>
    <w:p w14:paraId="7883314E" w14:textId="77777777" w:rsidR="0068374B" w:rsidRPr="0068374B" w:rsidRDefault="0068374B" w:rsidP="0068374B">
      <w:pPr>
        <w:pStyle w:val="Paragraphedeliste"/>
        <w:numPr>
          <w:ilvl w:val="0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rFonts w:asciiTheme="minorHAnsi" w:hAnsiTheme="minorHAnsi" w:cstheme="minorHAnsi"/>
          <w:i/>
        </w:rPr>
      </w:pPr>
      <w:r w:rsidRPr="0068374B">
        <w:rPr>
          <w:rFonts w:asciiTheme="minorHAnsi" w:hAnsiTheme="minorHAnsi" w:cstheme="minorHAnsi"/>
          <w:i/>
        </w:rPr>
        <w:t xml:space="preserve">MOOC Scientifique Grand Public : </w:t>
      </w:r>
      <w:r w:rsidR="008A5BA1" w:rsidRPr="0068374B">
        <w:rPr>
          <w:rFonts w:asciiTheme="minorHAnsi" w:hAnsiTheme="minorHAnsi" w:cstheme="minorHAnsi"/>
          <w:i/>
        </w:rPr>
        <w:t xml:space="preserve">Il n’y a aucun </w:t>
      </w:r>
      <w:r w:rsidR="00FF6676" w:rsidRPr="0068374B">
        <w:rPr>
          <w:rFonts w:asciiTheme="minorHAnsi" w:hAnsiTheme="minorHAnsi" w:cstheme="minorHAnsi"/>
          <w:i/>
        </w:rPr>
        <w:t>pré-requis</w:t>
      </w:r>
      <w:r w:rsidRPr="0068374B">
        <w:rPr>
          <w:rFonts w:asciiTheme="minorHAnsi" w:hAnsiTheme="minorHAnsi" w:cstheme="minorHAnsi"/>
          <w:i/>
        </w:rPr>
        <w:t xml:space="preserve"> obligatoires pour suivre ce MOOC. Cependant, les contenus sont plus facilement accessibles par des personnes ayant un niveau de terminale scientifique. </w:t>
      </w:r>
      <w:r w:rsidR="008A5BA1" w:rsidRPr="0068374B">
        <w:rPr>
          <w:rFonts w:asciiTheme="minorHAnsi" w:hAnsiTheme="minorHAnsi" w:cstheme="minorHAnsi"/>
          <w:i/>
        </w:rPr>
        <w:t xml:space="preserve"> </w:t>
      </w:r>
      <w:r w:rsidRPr="0068374B">
        <w:rPr>
          <w:rFonts w:asciiTheme="minorHAnsi" w:hAnsiTheme="minorHAnsi" w:cstheme="minorHAnsi"/>
          <w:i/>
        </w:rPr>
        <w:t xml:space="preserve">       </w:t>
      </w:r>
    </w:p>
    <w:p w14:paraId="5C076689" w14:textId="77777777" w:rsidR="0068374B" w:rsidRPr="0068374B" w:rsidRDefault="0068374B" w:rsidP="0068374B">
      <w:pPr>
        <w:pStyle w:val="Paragraphedeliste"/>
        <w:numPr>
          <w:ilvl w:val="0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rFonts w:asciiTheme="minorHAnsi" w:hAnsiTheme="minorHAnsi" w:cstheme="minorHAnsi"/>
          <w:i/>
        </w:rPr>
      </w:pPr>
      <w:r w:rsidRPr="0068374B">
        <w:rPr>
          <w:rFonts w:asciiTheme="minorHAnsi" w:hAnsiTheme="minorHAnsi" w:cstheme="minorHAnsi"/>
          <w:i/>
        </w:rPr>
        <w:t xml:space="preserve">MOOC Culture : </w:t>
      </w:r>
      <w:r w:rsidRPr="0068374B">
        <w:rPr>
          <w:rFonts w:asciiTheme="minorHAnsi" w:hAnsiTheme="minorHAnsi" w:cstheme="minorHAnsi"/>
          <w:i/>
          <w:color w:val="2E2D29"/>
          <w:shd w:val="clear" w:color="auto" w:fill="FFFFFF"/>
        </w:rPr>
        <w:t>Ce cours s’adresse à tout public</w:t>
      </w:r>
    </w:p>
    <w:p w14:paraId="22F57083" w14:textId="77777777" w:rsidR="008A5BA1" w:rsidRPr="0068374B" w:rsidRDefault="0068374B" w:rsidP="0068374B">
      <w:pPr>
        <w:pStyle w:val="Paragraphedeliste"/>
        <w:numPr>
          <w:ilvl w:val="0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rFonts w:asciiTheme="minorHAnsi" w:hAnsiTheme="minorHAnsi" w:cstheme="minorHAnsi"/>
          <w:i/>
        </w:rPr>
      </w:pPr>
      <w:r w:rsidRPr="0068374B">
        <w:rPr>
          <w:rFonts w:asciiTheme="minorHAnsi" w:hAnsiTheme="minorHAnsi" w:cstheme="minorHAnsi"/>
          <w:i/>
        </w:rPr>
        <w:t>MOOC niveau Master : Ce cours est destiné aux étudiants et professionnels ayant un niveau master de santé publique et/ou un background en sciences sociales. Anglais lu requis</w:t>
      </w:r>
    </w:p>
    <w:p w14:paraId="3CEA03CB" w14:textId="77777777" w:rsidR="008A5BA1" w:rsidRPr="0068374B" w:rsidRDefault="008A5BA1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2"/>
          <w:szCs w:val="22"/>
        </w:rPr>
      </w:pPr>
    </w:p>
    <w:p w14:paraId="78A0510B" w14:textId="77777777" w:rsidR="008A5BA1" w:rsidRPr="0068374B" w:rsidRDefault="008A5BA1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2"/>
          <w:szCs w:val="22"/>
        </w:rPr>
      </w:pPr>
    </w:p>
    <w:p w14:paraId="39520C15" w14:textId="77777777" w:rsidR="008A5BA1" w:rsidRPr="00E44360" w:rsidRDefault="008A5BA1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</w:p>
    <w:p w14:paraId="1BA6497D" w14:textId="77777777" w:rsidR="008A5BA1" w:rsidRPr="00E44360" w:rsidRDefault="008A5BA1" w:rsidP="008A5BA1">
      <w:pPr>
        <w:pStyle w:val="FUNTITRE"/>
        <w:numPr>
          <w:ilvl w:val="0"/>
          <w:numId w:val="0"/>
        </w:numPr>
        <w:ind w:left="284"/>
      </w:pPr>
    </w:p>
    <w:p w14:paraId="555DFB4E" w14:textId="77777777" w:rsidR="007B205A" w:rsidRDefault="007B205A" w:rsidP="007B205A">
      <w:pPr>
        <w:pStyle w:val="FUNTITRE"/>
        <w:numPr>
          <w:ilvl w:val="0"/>
          <w:numId w:val="0"/>
        </w:numPr>
        <w:ind w:left="284"/>
      </w:pPr>
    </w:p>
    <w:p w14:paraId="117EB056" w14:textId="77777777" w:rsidR="00E44360" w:rsidRPr="00E44360" w:rsidRDefault="00E44360" w:rsidP="00E44360">
      <w:pPr>
        <w:pStyle w:val="FUNTITRE"/>
      </w:pPr>
      <w:r w:rsidRPr="00E44360">
        <w:t>PLAN DU COURS</w:t>
      </w:r>
    </w:p>
    <w:p w14:paraId="443F9448" w14:textId="77777777" w:rsidR="00E44360" w:rsidRPr="00E44360" w:rsidRDefault="00E44360" w:rsidP="00E44360">
      <w:pPr>
        <w:pStyle w:val="FUNTITRE"/>
        <w:numPr>
          <w:ilvl w:val="0"/>
          <w:numId w:val="0"/>
        </w:numPr>
        <w:ind w:left="284"/>
      </w:pPr>
    </w:p>
    <w:p w14:paraId="56285B1B" w14:textId="77777777" w:rsidR="007B205A" w:rsidRPr="007B205A" w:rsidRDefault="00E44360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sz w:val="22"/>
          <w:szCs w:val="22"/>
          <w:lang w:eastAsia="en-US"/>
        </w:rPr>
      </w:pPr>
      <w:r w:rsidRPr="007B205A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>Semaine 1</w:t>
      </w:r>
      <w:r w:rsidR="007B205A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 xml:space="preserve"> : </w:t>
      </w:r>
    </w:p>
    <w:p w14:paraId="653C098D" w14:textId="77777777" w:rsidR="007B205A" w:rsidRDefault="007B205A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</w:p>
    <w:p w14:paraId="4B4751E5" w14:textId="77777777" w:rsidR="007B205A" w:rsidRDefault="007B205A" w:rsidP="007B2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  <w:r w:rsidRPr="007B205A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 xml:space="preserve">Semaine </w:t>
      </w:r>
      <w:r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>2 :</w:t>
      </w:r>
    </w:p>
    <w:p w14:paraId="0A1D98B5" w14:textId="77777777" w:rsidR="007B205A" w:rsidRDefault="007B205A" w:rsidP="007B2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</w:p>
    <w:p w14:paraId="2C781B6A" w14:textId="77777777" w:rsidR="007B205A" w:rsidRDefault="007B205A" w:rsidP="007B2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  <w:r w:rsidRPr="007B205A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 xml:space="preserve">Semaine </w:t>
      </w:r>
      <w:r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 xml:space="preserve">3 : </w:t>
      </w:r>
    </w:p>
    <w:p w14:paraId="16C08C2D" w14:textId="77777777" w:rsidR="007B205A" w:rsidRDefault="007B205A" w:rsidP="007B2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</w:p>
    <w:p w14:paraId="73CE4594" w14:textId="77777777" w:rsidR="007B205A" w:rsidRDefault="007B205A" w:rsidP="007B2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  <w:r w:rsidRPr="007B205A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 xml:space="preserve">Semaine </w:t>
      </w:r>
      <w:r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 xml:space="preserve">4 : </w:t>
      </w:r>
    </w:p>
    <w:p w14:paraId="4B50378D" w14:textId="77777777" w:rsidR="007B205A" w:rsidRDefault="007B205A" w:rsidP="007B2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</w:p>
    <w:p w14:paraId="5F6FEE91" w14:textId="77777777" w:rsidR="007B205A" w:rsidRDefault="007B205A" w:rsidP="007B2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  <w:r w:rsidRPr="007B205A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 xml:space="preserve">Semaine </w:t>
      </w:r>
      <w:r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 xml:space="preserve">5 : </w:t>
      </w:r>
    </w:p>
    <w:p w14:paraId="6420226A" w14:textId="77777777" w:rsidR="007B205A" w:rsidRDefault="007B205A" w:rsidP="007B2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</w:p>
    <w:p w14:paraId="3FD5325F" w14:textId="77777777" w:rsidR="007B205A" w:rsidRDefault="007B205A" w:rsidP="007B2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  <w:r w:rsidRPr="007B205A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 xml:space="preserve">Semaine </w:t>
      </w:r>
      <w:r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 xml:space="preserve">6 : </w:t>
      </w:r>
    </w:p>
    <w:p w14:paraId="70FA35A2" w14:textId="77777777" w:rsidR="007B205A" w:rsidRDefault="007B205A" w:rsidP="007B2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</w:p>
    <w:p w14:paraId="49E880DC" w14:textId="77777777" w:rsidR="007B205A" w:rsidRDefault="007B205A" w:rsidP="007B2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  <w:r w:rsidRPr="007B205A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 xml:space="preserve">Semaine </w:t>
      </w:r>
      <w:r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 xml:space="preserve">7 : </w:t>
      </w:r>
    </w:p>
    <w:p w14:paraId="77A45F3F" w14:textId="77777777" w:rsidR="007B205A" w:rsidRDefault="007B205A" w:rsidP="007B2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</w:p>
    <w:p w14:paraId="77E6E03B" w14:textId="77777777" w:rsidR="007B205A" w:rsidRDefault="007B205A" w:rsidP="007B2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  <w:r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>Etc.</w:t>
      </w:r>
    </w:p>
    <w:p w14:paraId="6F352A72" w14:textId="77777777" w:rsidR="007B205A" w:rsidRPr="007B205A" w:rsidRDefault="007B205A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sz w:val="22"/>
          <w:szCs w:val="22"/>
          <w:lang w:eastAsia="en-US"/>
        </w:rPr>
      </w:pPr>
    </w:p>
    <w:p w14:paraId="65AA50B9" w14:textId="77777777" w:rsidR="007B205A" w:rsidRPr="007B205A" w:rsidRDefault="007B205A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sz w:val="22"/>
          <w:szCs w:val="22"/>
          <w:lang w:eastAsia="en-US"/>
        </w:rPr>
      </w:pPr>
    </w:p>
    <w:p w14:paraId="51E7A60B" w14:textId="77777777" w:rsidR="007B205A" w:rsidRPr="007B205A" w:rsidRDefault="007B205A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sz w:val="22"/>
          <w:szCs w:val="22"/>
          <w:lang w:eastAsia="en-US"/>
        </w:rPr>
      </w:pPr>
    </w:p>
    <w:p w14:paraId="3ED9CFDC" w14:textId="77777777" w:rsidR="007B205A" w:rsidRPr="007B205A" w:rsidRDefault="007B205A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sz w:val="22"/>
          <w:szCs w:val="22"/>
          <w:lang w:eastAsia="en-US"/>
        </w:rPr>
      </w:pPr>
    </w:p>
    <w:p w14:paraId="4507F8EC" w14:textId="77777777" w:rsidR="007B205A" w:rsidRPr="007B205A" w:rsidRDefault="007B205A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sz w:val="22"/>
          <w:szCs w:val="22"/>
          <w:lang w:eastAsia="en-US"/>
        </w:rPr>
      </w:pPr>
    </w:p>
    <w:p w14:paraId="5DE552F2" w14:textId="77777777" w:rsidR="007B205A" w:rsidRPr="007B205A" w:rsidRDefault="007B205A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sz w:val="22"/>
          <w:szCs w:val="22"/>
          <w:lang w:eastAsia="en-US"/>
        </w:rPr>
      </w:pPr>
    </w:p>
    <w:p w14:paraId="41ABE641" w14:textId="77777777" w:rsidR="007B205A" w:rsidRPr="007B205A" w:rsidRDefault="007B205A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sz w:val="22"/>
          <w:szCs w:val="22"/>
          <w:lang w:eastAsia="en-US"/>
        </w:rPr>
      </w:pPr>
    </w:p>
    <w:p w14:paraId="7AAD2B5E" w14:textId="77777777" w:rsidR="007B205A" w:rsidRPr="007B205A" w:rsidRDefault="007B205A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sz w:val="22"/>
          <w:szCs w:val="22"/>
          <w:lang w:eastAsia="en-US"/>
        </w:rPr>
      </w:pPr>
    </w:p>
    <w:p w14:paraId="6065BA98" w14:textId="77777777" w:rsidR="007B205A" w:rsidRPr="007B205A" w:rsidRDefault="007B205A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sz w:val="22"/>
          <w:szCs w:val="22"/>
          <w:lang w:eastAsia="en-US"/>
        </w:rPr>
      </w:pPr>
    </w:p>
    <w:p w14:paraId="39B44664" w14:textId="77777777" w:rsidR="007B205A" w:rsidRPr="007B205A" w:rsidRDefault="007B205A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sz w:val="22"/>
          <w:szCs w:val="22"/>
          <w:lang w:eastAsia="en-US"/>
        </w:rPr>
      </w:pPr>
    </w:p>
    <w:p w14:paraId="53FD36C1" w14:textId="77777777" w:rsidR="007B205A" w:rsidRPr="007B205A" w:rsidRDefault="007B205A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sz w:val="22"/>
          <w:szCs w:val="22"/>
          <w:lang w:eastAsia="en-US"/>
        </w:rPr>
      </w:pPr>
    </w:p>
    <w:p w14:paraId="342A6E71" w14:textId="77777777" w:rsidR="008A5BA1" w:rsidRPr="007B205A" w:rsidRDefault="008A5BA1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sz w:val="22"/>
          <w:szCs w:val="22"/>
          <w:lang w:eastAsia="en-US"/>
        </w:rPr>
      </w:pPr>
    </w:p>
    <w:p w14:paraId="5ADBC735" w14:textId="77777777" w:rsidR="008A5BA1" w:rsidRPr="007B205A" w:rsidRDefault="008A5BA1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sz w:val="22"/>
          <w:szCs w:val="22"/>
          <w:lang w:eastAsia="en-US"/>
        </w:rPr>
      </w:pPr>
    </w:p>
    <w:p w14:paraId="3C761425" w14:textId="77777777" w:rsidR="008A5BA1" w:rsidRPr="007B205A" w:rsidRDefault="008A5BA1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sz w:val="22"/>
          <w:szCs w:val="22"/>
          <w:lang w:eastAsia="en-US"/>
        </w:rPr>
      </w:pPr>
    </w:p>
    <w:p w14:paraId="18EFABC1" w14:textId="77777777" w:rsidR="008A5BA1" w:rsidRPr="007B205A" w:rsidRDefault="008A5BA1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sz w:val="22"/>
          <w:szCs w:val="22"/>
          <w:lang w:eastAsia="en-US"/>
        </w:rPr>
      </w:pPr>
    </w:p>
    <w:p w14:paraId="3D9CDC90" w14:textId="77777777" w:rsidR="00E44360" w:rsidRDefault="00E44360" w:rsidP="00E44360">
      <w:pPr>
        <w:pStyle w:val="FUNTITRE"/>
        <w:numPr>
          <w:ilvl w:val="0"/>
          <w:numId w:val="0"/>
        </w:numPr>
        <w:ind w:left="284"/>
      </w:pPr>
    </w:p>
    <w:p w14:paraId="45C644CC" w14:textId="77777777" w:rsidR="00D866DF" w:rsidRDefault="00D866DF" w:rsidP="00085367">
      <w:pPr>
        <w:pStyle w:val="FUNTITRE"/>
        <w:numPr>
          <w:ilvl w:val="0"/>
          <w:numId w:val="0"/>
        </w:numPr>
      </w:pPr>
    </w:p>
    <w:p w14:paraId="624A20B2" w14:textId="77777777" w:rsidR="00D866DF" w:rsidRPr="00E44360" w:rsidRDefault="00D866DF" w:rsidP="00E44360">
      <w:pPr>
        <w:pStyle w:val="FUNTITRE"/>
        <w:numPr>
          <w:ilvl w:val="0"/>
          <w:numId w:val="0"/>
        </w:numPr>
        <w:ind w:left="284"/>
      </w:pPr>
    </w:p>
    <w:p w14:paraId="50D53DA8" w14:textId="77777777" w:rsidR="00E44360" w:rsidRPr="00E44360" w:rsidRDefault="00E44360" w:rsidP="00E44360">
      <w:pPr>
        <w:pStyle w:val="FUNTITRE"/>
      </w:pPr>
      <w:r w:rsidRPr="00E44360">
        <w:lastRenderedPageBreak/>
        <w:t>LECTURES RECOMMANDEES</w:t>
      </w:r>
      <w:r w:rsidRPr="00E44360">
        <w:rPr>
          <w:b w:val="0"/>
        </w:rPr>
        <w:t xml:space="preserve"> (optionnel)</w:t>
      </w:r>
    </w:p>
    <w:p w14:paraId="1FAB2C93" w14:textId="77777777" w:rsidR="00E44360" w:rsidRDefault="00E44360" w:rsidP="00E44360">
      <w:pPr>
        <w:pStyle w:val="FUNTITRE"/>
        <w:numPr>
          <w:ilvl w:val="0"/>
          <w:numId w:val="0"/>
        </w:numPr>
        <w:ind w:left="284"/>
      </w:pPr>
    </w:p>
    <w:p w14:paraId="04D9D561" w14:textId="77777777" w:rsidR="008A5BA1" w:rsidRPr="007B205A" w:rsidRDefault="007B205A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i/>
          <w:szCs w:val="22"/>
        </w:rPr>
      </w:pPr>
      <w:r>
        <w:rPr>
          <w:rFonts w:asciiTheme="minorHAnsi" w:hAnsiTheme="minorHAnsi"/>
          <w:i/>
          <w:szCs w:val="22"/>
        </w:rPr>
        <w:t xml:space="preserve">Préciser les informations suivantes : </w:t>
      </w:r>
      <w:r w:rsidR="00485BAD">
        <w:rPr>
          <w:rFonts w:asciiTheme="minorHAnsi" w:hAnsiTheme="minorHAnsi"/>
          <w:i/>
          <w:szCs w:val="22"/>
        </w:rPr>
        <w:t>NOM de l’auteur, P</w:t>
      </w:r>
      <w:r>
        <w:rPr>
          <w:rFonts w:asciiTheme="minorHAnsi" w:hAnsiTheme="minorHAnsi"/>
          <w:i/>
          <w:szCs w:val="22"/>
        </w:rPr>
        <w:t>rénom de l’a</w:t>
      </w:r>
      <w:r w:rsidRPr="007B205A">
        <w:rPr>
          <w:rFonts w:asciiTheme="minorHAnsi" w:hAnsiTheme="minorHAnsi"/>
          <w:i/>
          <w:szCs w:val="22"/>
        </w:rPr>
        <w:t>uteur,</w:t>
      </w:r>
      <w:r w:rsidR="00485BAD">
        <w:rPr>
          <w:rFonts w:asciiTheme="minorHAnsi" w:hAnsiTheme="minorHAnsi"/>
          <w:i/>
          <w:szCs w:val="22"/>
        </w:rPr>
        <w:t xml:space="preserve"> Titre, Nom de l’éditeur commercial, année d’édition</w:t>
      </w:r>
    </w:p>
    <w:p w14:paraId="33DB92C7" w14:textId="77777777" w:rsidR="008A5BA1" w:rsidRPr="008A5BA1" w:rsidRDefault="008A5BA1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Cs w:val="22"/>
        </w:rPr>
      </w:pPr>
    </w:p>
    <w:p w14:paraId="099A9A0A" w14:textId="77777777" w:rsidR="008A5BA1" w:rsidRPr="008A5BA1" w:rsidRDefault="008A5BA1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Cs w:val="22"/>
        </w:rPr>
      </w:pPr>
    </w:p>
    <w:p w14:paraId="0B141886" w14:textId="77777777" w:rsidR="008A5BA1" w:rsidRPr="008A5BA1" w:rsidRDefault="008A5BA1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Cs w:val="22"/>
        </w:rPr>
      </w:pPr>
    </w:p>
    <w:p w14:paraId="1CFD8A93" w14:textId="77777777" w:rsidR="008A5BA1" w:rsidRPr="008A5BA1" w:rsidRDefault="008A5BA1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Cs w:val="22"/>
        </w:rPr>
      </w:pPr>
    </w:p>
    <w:p w14:paraId="45B9DE3A" w14:textId="77777777" w:rsidR="008A5BA1" w:rsidRPr="008A5BA1" w:rsidRDefault="008A5BA1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</w:p>
    <w:p w14:paraId="068F3316" w14:textId="77777777" w:rsidR="008A5BA1" w:rsidRPr="008A5BA1" w:rsidRDefault="008A5BA1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</w:p>
    <w:p w14:paraId="3EA78891" w14:textId="77777777" w:rsidR="008A5BA1" w:rsidRDefault="008A5BA1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</w:p>
    <w:p w14:paraId="3C2EF7A5" w14:textId="77777777" w:rsidR="00485BAD" w:rsidRDefault="00485BAD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</w:p>
    <w:p w14:paraId="70DF4E07" w14:textId="77777777" w:rsidR="00485BAD" w:rsidRDefault="00485BAD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</w:p>
    <w:p w14:paraId="41C1619F" w14:textId="77777777" w:rsidR="00485BAD" w:rsidRPr="008A5BA1" w:rsidRDefault="00485BAD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</w:p>
    <w:p w14:paraId="32CAED00" w14:textId="77777777" w:rsidR="008A5BA1" w:rsidRPr="008A5BA1" w:rsidRDefault="008A5BA1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</w:p>
    <w:p w14:paraId="2DF2E37B" w14:textId="77777777" w:rsidR="008A5BA1" w:rsidRPr="00E44360" w:rsidRDefault="008A5BA1" w:rsidP="00E44360">
      <w:pPr>
        <w:pStyle w:val="FUNTITRE"/>
        <w:numPr>
          <w:ilvl w:val="0"/>
          <w:numId w:val="0"/>
        </w:numPr>
        <w:ind w:left="284"/>
      </w:pPr>
    </w:p>
    <w:p w14:paraId="5A0DAE4A" w14:textId="77777777" w:rsidR="00E44360" w:rsidRPr="00E44360" w:rsidRDefault="00E44360" w:rsidP="00E44360">
      <w:pPr>
        <w:pStyle w:val="FUNTITRE"/>
      </w:pPr>
      <w:r w:rsidRPr="00E44360">
        <w:t>CONDITIONS D’UTILISATION</w:t>
      </w:r>
    </w:p>
    <w:p w14:paraId="59E42718" w14:textId="77777777" w:rsidR="008A5BA1" w:rsidRDefault="008A5BA1" w:rsidP="007B205A">
      <w:pPr>
        <w:pStyle w:val="FUNTITRE"/>
        <w:numPr>
          <w:ilvl w:val="0"/>
          <w:numId w:val="0"/>
        </w:numPr>
      </w:pPr>
    </w:p>
    <w:p w14:paraId="20BCB83C" w14:textId="77777777" w:rsidR="008A5BA1" w:rsidRDefault="008A5BA1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  <w:r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>Conditions d’utilisation</w:t>
      </w:r>
      <w:r w:rsidRPr="00E44360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 xml:space="preserve">  </w:t>
      </w:r>
      <w:r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 xml:space="preserve">du cours </w:t>
      </w:r>
      <w:r w:rsidRPr="00E44360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>:</w:t>
      </w:r>
      <w:r w:rsidRPr="00E44360">
        <w:rPr>
          <w:rFonts w:asciiTheme="minorHAnsi" w:hAnsiTheme="minorHAnsi"/>
          <w:sz w:val="22"/>
          <w:szCs w:val="22"/>
        </w:rPr>
        <w:t xml:space="preserve"> </w:t>
      </w:r>
    </w:p>
    <w:p w14:paraId="02F49A96" w14:textId="77777777" w:rsidR="008A5BA1" w:rsidRDefault="008A5BA1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</w:p>
    <w:p w14:paraId="7CDB1639" w14:textId="77777777" w:rsidR="008A5BA1" w:rsidRDefault="008A5BA1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</w:p>
    <w:p w14:paraId="7BF08F94" w14:textId="77777777" w:rsidR="008A5BA1" w:rsidRDefault="008A5BA1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</w:p>
    <w:p w14:paraId="56C10FE2" w14:textId="77777777" w:rsidR="008A5BA1" w:rsidRDefault="008A5BA1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  <w:r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>Conditions d’utilisation</w:t>
      </w:r>
      <w:r w:rsidRPr="00E44360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 xml:space="preserve">  </w:t>
      </w:r>
      <w:r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 xml:space="preserve">du contenu produit par les internautes </w:t>
      </w:r>
    </w:p>
    <w:p w14:paraId="478B3954" w14:textId="77777777" w:rsidR="008A5BA1" w:rsidRDefault="008A5BA1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mbria" w:hAnsiTheme="minorHAnsi"/>
          <w:i/>
          <w:szCs w:val="22"/>
          <w:lang w:eastAsia="en-US"/>
        </w:rPr>
      </w:pPr>
    </w:p>
    <w:p w14:paraId="43231864" w14:textId="77777777" w:rsidR="008A5BA1" w:rsidRDefault="008A5BA1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mbria" w:hAnsiTheme="minorHAnsi"/>
          <w:i/>
          <w:szCs w:val="22"/>
          <w:lang w:eastAsia="en-US"/>
        </w:rPr>
      </w:pPr>
    </w:p>
    <w:p w14:paraId="346B9C1B" w14:textId="77777777" w:rsidR="008A5BA1" w:rsidRPr="008A5BA1" w:rsidRDefault="008A5BA1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mbria" w:hAnsiTheme="minorHAnsi"/>
          <w:i/>
          <w:szCs w:val="22"/>
          <w:lang w:eastAsia="en-US"/>
        </w:rPr>
      </w:pPr>
    </w:p>
    <w:p w14:paraId="1F50813E" w14:textId="77777777" w:rsidR="008A5BA1" w:rsidRPr="00E44360" w:rsidRDefault="008A5BA1" w:rsidP="008A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  <w:r w:rsidRPr="008A5BA1">
        <w:rPr>
          <w:rFonts w:asciiTheme="minorHAnsi" w:eastAsia="Cambria" w:hAnsiTheme="minorHAnsi"/>
          <w:i/>
          <w:szCs w:val="22"/>
          <w:lang w:eastAsia="en-US"/>
        </w:rPr>
        <w:t>NB. 4 licences peuvent être utilisées sur la plateforme FUN-MOOC (pour plus d’informations vous référer au guide juridique</w:t>
      </w:r>
      <w:r>
        <w:rPr>
          <w:rFonts w:asciiTheme="minorHAnsi" w:eastAsia="Cambria" w:hAnsiTheme="minorHAnsi"/>
          <w:i/>
          <w:szCs w:val="22"/>
          <w:lang w:eastAsia="en-US"/>
        </w:rPr>
        <w:t>)</w:t>
      </w:r>
    </w:p>
    <w:p w14:paraId="6E7ADB4C" w14:textId="77777777" w:rsidR="008A5BA1" w:rsidRPr="00E44360" w:rsidRDefault="008A5BA1" w:rsidP="00E44360">
      <w:pPr>
        <w:pStyle w:val="FUNTITRE"/>
        <w:numPr>
          <w:ilvl w:val="0"/>
          <w:numId w:val="0"/>
        </w:numPr>
        <w:ind w:left="284"/>
      </w:pPr>
    </w:p>
    <w:p w14:paraId="7A3BE027" w14:textId="77777777" w:rsidR="00E44360" w:rsidRDefault="00E44360" w:rsidP="00E44360">
      <w:pPr>
        <w:tabs>
          <w:tab w:val="left" w:pos="1701"/>
        </w:tabs>
        <w:rPr>
          <w:rFonts w:asciiTheme="minorHAnsi" w:hAnsiTheme="minorHAnsi"/>
          <w:sz w:val="22"/>
          <w:szCs w:val="22"/>
        </w:rPr>
      </w:pPr>
    </w:p>
    <w:p w14:paraId="66132796" w14:textId="77777777" w:rsidR="007B205A" w:rsidRPr="00E44360" w:rsidRDefault="007B205A" w:rsidP="007B205A">
      <w:pPr>
        <w:pStyle w:val="FUNTITRE"/>
      </w:pPr>
      <w:r>
        <w:t>INFORMATIONS PRATIQUES</w:t>
      </w:r>
    </w:p>
    <w:p w14:paraId="07E2833B" w14:textId="77777777" w:rsidR="007B205A" w:rsidRPr="00E44360" w:rsidRDefault="007B205A" w:rsidP="00E44360">
      <w:pPr>
        <w:tabs>
          <w:tab w:val="left" w:pos="1701"/>
        </w:tabs>
        <w:rPr>
          <w:rFonts w:asciiTheme="minorHAnsi" w:hAnsiTheme="minorHAnsi"/>
          <w:sz w:val="22"/>
          <w:szCs w:val="22"/>
        </w:rPr>
      </w:pPr>
    </w:p>
    <w:p w14:paraId="17D12AD4" w14:textId="77777777" w:rsidR="00E44360" w:rsidRPr="00485BAD" w:rsidRDefault="00E44360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sz w:val="22"/>
          <w:szCs w:val="22"/>
          <w:lang w:eastAsia="en-US"/>
        </w:rPr>
      </w:pPr>
      <w:r w:rsidRPr="007B205A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>Date de démarrage du cours :</w:t>
      </w:r>
      <w:r w:rsidR="00485BAD">
        <w:rPr>
          <w:rFonts w:asciiTheme="minorHAnsi" w:eastAsia="Cambria" w:hAnsiTheme="minorHAnsi"/>
          <w:sz w:val="22"/>
          <w:szCs w:val="22"/>
          <w:lang w:eastAsia="en-US"/>
        </w:rPr>
        <w:t xml:space="preserve"> </w:t>
      </w:r>
    </w:p>
    <w:p w14:paraId="4E64C9ED" w14:textId="77777777" w:rsidR="00E44360" w:rsidRDefault="00E44360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</w:p>
    <w:p w14:paraId="0BA36ACF" w14:textId="77777777" w:rsidR="00485BAD" w:rsidRPr="007B205A" w:rsidRDefault="00485BAD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</w:p>
    <w:p w14:paraId="17453548" w14:textId="77777777" w:rsidR="00E44360" w:rsidRPr="007B205A" w:rsidRDefault="00E44360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  <w:r w:rsidRPr="007B205A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>Date de fin du cours :</w:t>
      </w:r>
    </w:p>
    <w:p w14:paraId="5519D9D4" w14:textId="77777777" w:rsidR="00E44360" w:rsidRDefault="00E44360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</w:p>
    <w:p w14:paraId="5BC68F94" w14:textId="77777777" w:rsidR="00485BAD" w:rsidRPr="007B205A" w:rsidRDefault="00485BAD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</w:p>
    <w:p w14:paraId="6B7EFA61" w14:textId="77777777" w:rsidR="00E44360" w:rsidRPr="007B205A" w:rsidRDefault="00E44360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  <w:r w:rsidRPr="007B205A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>Nombre de semaines :</w:t>
      </w:r>
    </w:p>
    <w:p w14:paraId="01583E5F" w14:textId="77777777" w:rsidR="00E44360" w:rsidRDefault="00E44360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</w:p>
    <w:p w14:paraId="315D81FA" w14:textId="77777777" w:rsidR="00485BAD" w:rsidRPr="007B205A" w:rsidRDefault="00485BAD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</w:p>
    <w:p w14:paraId="6B5027E4" w14:textId="77777777" w:rsidR="00E44360" w:rsidRDefault="00E44360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  <w:r w:rsidRPr="007B205A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 xml:space="preserve">Date de fin des inscriptions </w:t>
      </w:r>
      <w:r w:rsidRPr="00485BAD">
        <w:rPr>
          <w:rFonts w:asciiTheme="minorHAnsi" w:eastAsia="Cambria" w:hAnsiTheme="minorHAnsi"/>
          <w:b/>
          <w:color w:val="3976BA"/>
          <w:szCs w:val="22"/>
          <w:lang w:eastAsia="en-US"/>
        </w:rPr>
        <w:t>(cette date peut être postérieure à la date de démarrage des cours) </w:t>
      </w:r>
      <w:r w:rsidRPr="007B205A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>:</w:t>
      </w:r>
    </w:p>
    <w:p w14:paraId="7D173386" w14:textId="77777777" w:rsidR="007B205A" w:rsidRDefault="007B205A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</w:p>
    <w:p w14:paraId="7E208E3E" w14:textId="77777777" w:rsidR="00485BAD" w:rsidRPr="007B205A" w:rsidRDefault="00485BAD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</w:p>
    <w:p w14:paraId="41FDD663" w14:textId="77777777" w:rsidR="00E44360" w:rsidRPr="007B205A" w:rsidRDefault="00E44360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  <w:r w:rsidRPr="007B205A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>Nombre d’heures de travail par semaine</w:t>
      </w:r>
      <w:r w:rsidR="00485BAD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 xml:space="preserve"> </w:t>
      </w:r>
      <w:r w:rsidRPr="007B205A"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  <w:t>:</w:t>
      </w:r>
    </w:p>
    <w:p w14:paraId="4216632A" w14:textId="77777777" w:rsidR="00E44360" w:rsidRDefault="00E44360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</w:p>
    <w:p w14:paraId="6FE71BDF" w14:textId="77777777" w:rsidR="00485BAD" w:rsidRPr="007B205A" w:rsidRDefault="00485BAD" w:rsidP="00E4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</w:p>
    <w:p w14:paraId="10251D25" w14:textId="77777777" w:rsidR="00E44360" w:rsidRPr="007B205A" w:rsidRDefault="00E44360" w:rsidP="00E44360">
      <w:pPr>
        <w:tabs>
          <w:tab w:val="left" w:pos="0"/>
        </w:tabs>
        <w:spacing w:before="40" w:after="40"/>
        <w:jc w:val="both"/>
        <w:rPr>
          <w:rFonts w:asciiTheme="minorHAnsi" w:eastAsia="Cambria" w:hAnsiTheme="minorHAnsi"/>
          <w:b/>
          <w:color w:val="3976BA"/>
          <w:sz w:val="22"/>
          <w:szCs w:val="22"/>
          <w:lang w:eastAsia="en-US"/>
        </w:rPr>
      </w:pPr>
    </w:p>
    <w:p w14:paraId="7ADBD3E7" w14:textId="77777777" w:rsidR="00E44360" w:rsidRDefault="00E44360" w:rsidP="00E44360">
      <w:pPr>
        <w:pStyle w:val="FUNTITRE"/>
        <w:numPr>
          <w:ilvl w:val="0"/>
          <w:numId w:val="0"/>
        </w:numPr>
        <w:ind w:left="284"/>
      </w:pPr>
    </w:p>
    <w:p w14:paraId="5E5D3F59" w14:textId="77777777" w:rsidR="00FF6676" w:rsidRPr="00E44360" w:rsidRDefault="00FF6676" w:rsidP="00FF6676">
      <w:pPr>
        <w:pStyle w:val="FUNTITRE"/>
      </w:pPr>
      <w:r>
        <w:lastRenderedPageBreak/>
        <w:t>IMAGES A METTRE EN LIGNE</w:t>
      </w:r>
    </w:p>
    <w:p w14:paraId="3A54320B" w14:textId="77777777" w:rsidR="00FF6676" w:rsidRPr="001F30FB" w:rsidRDefault="00FF6676" w:rsidP="001F30FB">
      <w:pPr>
        <w:tabs>
          <w:tab w:val="left" w:pos="0"/>
        </w:tabs>
        <w:spacing w:before="40" w:after="40"/>
        <w:jc w:val="both"/>
        <w:rPr>
          <w:rFonts w:asciiTheme="minorHAnsi" w:eastAsia="Cambria" w:hAnsiTheme="minorHAnsi"/>
          <w:sz w:val="22"/>
          <w:szCs w:val="22"/>
          <w:lang w:eastAsia="en-US"/>
        </w:rPr>
      </w:pPr>
    </w:p>
    <w:p w14:paraId="4B109B60" w14:textId="77777777" w:rsidR="001F30FB" w:rsidRDefault="001F30FB" w:rsidP="001F30FB">
      <w:pPr>
        <w:pStyle w:val="Paragraphedeliste"/>
        <w:numPr>
          <w:ilvl w:val="0"/>
          <w:numId w:val="42"/>
        </w:numPr>
        <w:spacing w:before="40" w:after="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Image d’illustration du cours en format .JPG ou .PNG </w:t>
      </w:r>
    </w:p>
    <w:p w14:paraId="5725815F" w14:textId="77777777" w:rsidR="001F30FB" w:rsidRDefault="001F30FB" w:rsidP="001F30FB">
      <w:pPr>
        <w:pStyle w:val="Paragraphedeliste"/>
        <w:numPr>
          <w:ilvl w:val="1"/>
          <w:numId w:val="42"/>
        </w:numPr>
        <w:spacing w:before="40" w:after="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 format bandeau pour illustrer la page de présentation du cours : environ 1250 x 354 pixels</w:t>
      </w:r>
    </w:p>
    <w:p w14:paraId="54E10F00" w14:textId="665DC1B1" w:rsidR="001F30FB" w:rsidRDefault="001F30FB" w:rsidP="001F30FB">
      <w:pPr>
        <w:pStyle w:val="Paragraphedeliste"/>
        <w:numPr>
          <w:ilvl w:val="1"/>
          <w:numId w:val="42"/>
        </w:numPr>
        <w:spacing w:before="40" w:after="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 format vignette pour figurer sur la page de présentation du catalogue de cours : environ 3</w:t>
      </w:r>
      <w:r w:rsidR="00843529">
        <w:rPr>
          <w:rFonts w:ascii="Calibri" w:hAnsi="Calibri" w:cs="Calibri"/>
        </w:rPr>
        <w:t>11 x 200 pixels</w:t>
      </w:r>
    </w:p>
    <w:p w14:paraId="1B03FBA8" w14:textId="095FF3CC" w:rsidR="00DC6AAC" w:rsidRDefault="00DC6AAC" w:rsidP="001F30FB">
      <w:pPr>
        <w:pStyle w:val="Paragraphedeliste"/>
        <w:numPr>
          <w:ilvl w:val="1"/>
          <w:numId w:val="42"/>
        </w:numPr>
        <w:spacing w:before="40" w:after="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Une image fixe qui s’affiche au niveau de la vidéo : environ 313 x 196 pixels</w:t>
      </w:r>
    </w:p>
    <w:p w14:paraId="590945A5" w14:textId="77777777" w:rsidR="001F30FB" w:rsidRDefault="001F30FB" w:rsidP="001F30FB">
      <w:pPr>
        <w:pStyle w:val="Paragraphedeliste"/>
        <w:numPr>
          <w:ilvl w:val="0"/>
          <w:numId w:val="42"/>
        </w:numPr>
        <w:spacing w:before="40" w:after="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Photo de(s) enseignant(s) (type photo d’identité)</w:t>
      </w:r>
    </w:p>
    <w:p w14:paraId="53C1B231" w14:textId="658DC288" w:rsidR="001F30FB" w:rsidRPr="001F30FB" w:rsidRDefault="001F30FB" w:rsidP="001F30FB">
      <w:pPr>
        <w:spacing w:before="40" w:after="40"/>
        <w:jc w:val="both"/>
        <w:rPr>
          <w:rFonts w:ascii="Calibri" w:hAnsi="Calibri" w:cs="Calibri"/>
        </w:rPr>
      </w:pPr>
    </w:p>
    <w:p w14:paraId="48DDE72E" w14:textId="77777777" w:rsidR="00FF6676" w:rsidRPr="00FF6676" w:rsidRDefault="00FF6676" w:rsidP="00E44360">
      <w:pPr>
        <w:pStyle w:val="FUNTITRE"/>
        <w:numPr>
          <w:ilvl w:val="0"/>
          <w:numId w:val="0"/>
        </w:numPr>
        <w:ind w:left="284"/>
        <w:rPr>
          <w:b w:val="0"/>
          <w:color w:val="auto"/>
        </w:rPr>
      </w:pPr>
    </w:p>
    <w:sectPr w:rsidR="00FF6676" w:rsidRPr="00FF6676" w:rsidSect="00567597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18" w:right="1418" w:bottom="1418" w:left="1418" w:header="284" w:footer="28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8FB6D" w14:textId="77777777" w:rsidR="00843529" w:rsidRDefault="00843529">
      <w:r>
        <w:separator/>
      </w:r>
    </w:p>
  </w:endnote>
  <w:endnote w:type="continuationSeparator" w:id="0">
    <w:p w14:paraId="0858D405" w14:textId="77777777" w:rsidR="00843529" w:rsidRDefault="00843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7D049" w14:textId="77777777" w:rsidR="00843529" w:rsidRPr="00343A63" w:rsidRDefault="00843529" w:rsidP="004B40DD">
    <w:pPr>
      <w:pStyle w:val="Pieddepage"/>
      <w:jc w:val="right"/>
      <w:rPr>
        <w:rFonts w:ascii="Calibri" w:hAnsi="Calibri"/>
        <w:sz w:val="22"/>
        <w:szCs w:val="24"/>
      </w:rPr>
    </w:pPr>
    <w:r w:rsidRPr="00343A63">
      <w:rPr>
        <w:rStyle w:val="Numrodepage"/>
        <w:rFonts w:ascii="Calibri" w:hAnsi="Calibri"/>
        <w:sz w:val="22"/>
        <w:szCs w:val="24"/>
      </w:rPr>
      <w:fldChar w:fldCharType="begin"/>
    </w:r>
    <w:r w:rsidRPr="00343A63">
      <w:rPr>
        <w:rStyle w:val="Numrodepage"/>
        <w:rFonts w:ascii="Calibri" w:hAnsi="Calibri"/>
        <w:sz w:val="22"/>
        <w:szCs w:val="24"/>
      </w:rPr>
      <w:instrText xml:space="preserve"> PAGE </w:instrText>
    </w:r>
    <w:r w:rsidRPr="00343A63">
      <w:rPr>
        <w:rStyle w:val="Numrodepage"/>
        <w:rFonts w:ascii="Calibri" w:hAnsi="Calibri"/>
        <w:sz w:val="22"/>
        <w:szCs w:val="24"/>
      </w:rPr>
      <w:fldChar w:fldCharType="separate"/>
    </w:r>
    <w:r w:rsidR="00DC6AAC">
      <w:rPr>
        <w:rStyle w:val="Numrodepage"/>
        <w:rFonts w:ascii="Calibri" w:hAnsi="Calibri"/>
        <w:noProof/>
        <w:sz w:val="22"/>
        <w:szCs w:val="24"/>
      </w:rPr>
      <w:t>5</w:t>
    </w:r>
    <w:r w:rsidRPr="00343A63">
      <w:rPr>
        <w:rStyle w:val="Numrodepage"/>
        <w:rFonts w:ascii="Calibri" w:hAnsi="Calibri"/>
        <w:sz w:val="22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85821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3976BA"/>
        <w:sz w:val="20"/>
        <w:szCs w:val="22"/>
      </w:rPr>
    </w:sdtEndPr>
    <w:sdtContent>
      <w:p w14:paraId="6E7FE796" w14:textId="77777777" w:rsidR="00843529" w:rsidRPr="00567597" w:rsidRDefault="00843529" w:rsidP="00567597">
        <w:pPr>
          <w:pStyle w:val="Pieddepage"/>
          <w:ind w:left="0"/>
          <w:jc w:val="center"/>
          <w:rPr>
            <w:rFonts w:asciiTheme="minorHAnsi" w:hAnsiTheme="minorHAnsi"/>
            <w:color w:val="3976BA"/>
            <w:sz w:val="20"/>
            <w:szCs w:val="22"/>
          </w:rPr>
        </w:pPr>
        <w:r w:rsidRPr="00567597">
          <w:rPr>
            <w:rFonts w:asciiTheme="minorHAnsi" w:hAnsiTheme="minorHAnsi"/>
            <w:color w:val="3976BA"/>
            <w:sz w:val="20"/>
            <w:szCs w:val="22"/>
          </w:rPr>
          <w:fldChar w:fldCharType="begin"/>
        </w:r>
        <w:r w:rsidRPr="00567597">
          <w:rPr>
            <w:rFonts w:asciiTheme="minorHAnsi" w:hAnsiTheme="minorHAnsi"/>
            <w:color w:val="3976BA"/>
            <w:sz w:val="20"/>
            <w:szCs w:val="22"/>
          </w:rPr>
          <w:instrText xml:space="preserve"> PAGE   \* MERGEFORMAT </w:instrText>
        </w:r>
        <w:r w:rsidRPr="00567597">
          <w:rPr>
            <w:rFonts w:asciiTheme="minorHAnsi" w:hAnsiTheme="minorHAnsi"/>
            <w:color w:val="3976BA"/>
            <w:sz w:val="20"/>
            <w:szCs w:val="22"/>
          </w:rPr>
          <w:fldChar w:fldCharType="separate"/>
        </w:r>
        <w:r w:rsidR="00DC6AAC">
          <w:rPr>
            <w:rFonts w:asciiTheme="minorHAnsi" w:hAnsiTheme="minorHAnsi"/>
            <w:noProof/>
            <w:color w:val="3976BA"/>
            <w:sz w:val="20"/>
            <w:szCs w:val="22"/>
          </w:rPr>
          <w:t>1</w:t>
        </w:r>
        <w:r w:rsidRPr="00567597">
          <w:rPr>
            <w:rFonts w:asciiTheme="minorHAnsi" w:hAnsiTheme="minorHAnsi"/>
            <w:color w:val="3976BA"/>
            <w:sz w:val="20"/>
            <w:szCs w:val="22"/>
          </w:rPr>
          <w:fldChar w:fldCharType="end"/>
        </w:r>
      </w:p>
    </w:sdtContent>
  </w:sdt>
  <w:p w14:paraId="3BE45390" w14:textId="77777777" w:rsidR="00843529" w:rsidRDefault="00843529" w:rsidP="00567597">
    <w:pPr>
      <w:pStyle w:val="Pieddepage"/>
      <w:ind w:left="-141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AA056" w14:textId="77777777" w:rsidR="00843529" w:rsidRDefault="00843529">
      <w:r>
        <w:separator/>
      </w:r>
    </w:p>
  </w:footnote>
  <w:footnote w:type="continuationSeparator" w:id="0">
    <w:p w14:paraId="4A2EE507" w14:textId="77777777" w:rsidR="00843529" w:rsidRDefault="008435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51"/>
    </w:tblGrid>
    <w:tr w:rsidR="00843529" w14:paraId="1162980D" w14:textId="77777777" w:rsidTr="00735F82">
      <w:trPr>
        <w:cantSplit/>
        <w:trHeight w:val="1418"/>
        <w:jc w:val="center"/>
      </w:trPr>
      <w:tc>
        <w:tcPr>
          <w:tcW w:w="17151" w:type="dxa"/>
        </w:tcPr>
        <w:p w14:paraId="3E20F4F8" w14:textId="77777777" w:rsidR="00843529" w:rsidRPr="00C8700D" w:rsidRDefault="00843529" w:rsidP="00D5575E">
          <w:pPr>
            <w:ind w:right="3261"/>
            <w:jc w:val="right"/>
          </w:pPr>
          <w:r w:rsidRPr="00D5575E">
            <w:rPr>
              <w:noProof/>
            </w:rPr>
            <w:drawing>
              <wp:inline distT="0" distB="0" distL="0" distR="0" wp14:anchorId="6AEEE0E5" wp14:editId="6936ABEC">
                <wp:extent cx="550294" cy="465826"/>
                <wp:effectExtent l="19050" t="0" r="2156" b="0"/>
                <wp:docPr id="7" name="Picture 1" descr="00_FUN_H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 descr="00_FUN_HP"/>
                        <pic:cNvPicPr/>
                      </pic:nvPicPr>
                      <pic:blipFill>
                        <a:blip r:embed="rId1" cstate="print"/>
                        <a:srcRect r="4689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457" cy="466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E6FE8EB" w14:textId="77777777" w:rsidR="00843529" w:rsidRDefault="00843529" w:rsidP="00C8700D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7151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51"/>
    </w:tblGrid>
    <w:tr w:rsidR="00843529" w14:paraId="4CE37DD7" w14:textId="77777777" w:rsidTr="00A7485F">
      <w:trPr>
        <w:cantSplit/>
        <w:jc w:val="center"/>
      </w:trPr>
      <w:tc>
        <w:tcPr>
          <w:tcW w:w="17151" w:type="dxa"/>
        </w:tcPr>
        <w:p w14:paraId="47C7891A" w14:textId="77777777" w:rsidR="00843529" w:rsidRDefault="00843529" w:rsidP="00A7485F">
          <w:pPr>
            <w:tabs>
              <w:tab w:val="left" w:pos="13072"/>
              <w:tab w:val="right" w:pos="17011"/>
            </w:tabs>
          </w:pPr>
          <w:r>
            <w:tab/>
          </w:r>
        </w:p>
      </w:tc>
    </w:tr>
  </w:tbl>
  <w:p w14:paraId="4E5F8150" w14:textId="77777777" w:rsidR="00843529" w:rsidRPr="00AC7FD7" w:rsidRDefault="00843529" w:rsidP="00C8700D">
    <w:pPr>
      <w:pStyle w:val="En-tte"/>
      <w:ind w:right="-850"/>
      <w:jc w:val="right"/>
      <w:rPr>
        <w:b w:val="0"/>
        <w:i/>
      </w:rPr>
    </w:pPr>
    <w:r w:rsidRPr="00A7485F">
      <w:rPr>
        <w:b w:val="0"/>
        <w:i/>
        <w:noProof/>
      </w:rPr>
      <w:drawing>
        <wp:inline distT="0" distB="0" distL="0" distR="0" wp14:anchorId="716E6AF4" wp14:editId="3409F3E6">
          <wp:extent cx="550294" cy="465826"/>
          <wp:effectExtent l="19050" t="0" r="2156" b="0"/>
          <wp:docPr id="1" name="Picture 1" descr="00_FUN_H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00_FUN_HP"/>
                  <pic:cNvPicPr/>
                </pic:nvPicPr>
                <pic:blipFill>
                  <a:blip r:embed="rId1" cstate="print"/>
                  <a:srcRect r="46894"/>
                  <a:stretch>
                    <a:fillRect/>
                  </a:stretch>
                </pic:blipFill>
                <pic:spPr bwMode="auto">
                  <a:xfrm>
                    <a:off x="0" y="0"/>
                    <a:ext cx="551457" cy="4668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3FC5"/>
    <w:multiLevelType w:val="multilevel"/>
    <w:tmpl w:val="64DCA048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08EF78CA"/>
    <w:multiLevelType w:val="multilevel"/>
    <w:tmpl w:val="DA1887DC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0B36502F"/>
    <w:multiLevelType w:val="hybridMultilevel"/>
    <w:tmpl w:val="DD42DD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82E1C"/>
    <w:multiLevelType w:val="hybridMultilevel"/>
    <w:tmpl w:val="310E66C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B57BB"/>
    <w:multiLevelType w:val="hybridMultilevel"/>
    <w:tmpl w:val="B076174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B7C3F"/>
    <w:multiLevelType w:val="hybridMultilevel"/>
    <w:tmpl w:val="B73CEF58"/>
    <w:lvl w:ilvl="0" w:tplc="3D64881A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93B73"/>
    <w:multiLevelType w:val="hybridMultilevel"/>
    <w:tmpl w:val="52E0B798"/>
    <w:lvl w:ilvl="0" w:tplc="8AC2C2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2024"/>
      </w:rPr>
    </w:lvl>
    <w:lvl w:ilvl="1" w:tplc="1D0CC6BA">
      <w:start w:val="1"/>
      <w:numFmt w:val="bullet"/>
      <w:lvlText w:val="‐"/>
      <w:lvlJc w:val="left"/>
      <w:pPr>
        <w:ind w:left="1440" w:hanging="360"/>
      </w:pPr>
      <w:rPr>
        <w:rFonts w:ascii="Calibri" w:hAnsi="Calibri" w:hint="default"/>
        <w:color w:val="ED2024"/>
        <w:u w:color="FF0000"/>
      </w:rPr>
    </w:lvl>
    <w:lvl w:ilvl="2" w:tplc="E6B2F6E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ED2024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6F0C90"/>
    <w:multiLevelType w:val="hybridMultilevel"/>
    <w:tmpl w:val="4B903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DB4432"/>
    <w:multiLevelType w:val="multilevel"/>
    <w:tmpl w:val="CD8AAEEE"/>
    <w:lvl w:ilvl="0">
      <w:numFmt w:val="bullet"/>
      <w:lvlText w:val="-"/>
      <w:lvlJc w:val="left"/>
      <w:rPr>
        <w:rFonts w:ascii="Calibri" w:eastAsia="Times New Roman" w:hAnsi="Calibri" w:cs="Times New Roman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>
    <w:nsid w:val="2633258E"/>
    <w:multiLevelType w:val="hybridMultilevel"/>
    <w:tmpl w:val="A9F0E45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3A628C"/>
    <w:multiLevelType w:val="hybridMultilevel"/>
    <w:tmpl w:val="462A4B80"/>
    <w:lvl w:ilvl="0" w:tplc="C0EC98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E00E2D"/>
    <w:multiLevelType w:val="hybridMultilevel"/>
    <w:tmpl w:val="05B2E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221259"/>
    <w:multiLevelType w:val="multilevel"/>
    <w:tmpl w:val="DA1887DC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40571D10"/>
    <w:multiLevelType w:val="hybridMultilevel"/>
    <w:tmpl w:val="568C9458"/>
    <w:lvl w:ilvl="0" w:tplc="C0EC98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060339"/>
    <w:multiLevelType w:val="hybridMultilevel"/>
    <w:tmpl w:val="B4547C34"/>
    <w:lvl w:ilvl="0" w:tplc="3D64881A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D3746B"/>
    <w:multiLevelType w:val="hybridMultilevel"/>
    <w:tmpl w:val="B40C9CA2"/>
    <w:lvl w:ilvl="0" w:tplc="3D64881A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7D0A5880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C54F10"/>
    <w:multiLevelType w:val="hybridMultilevel"/>
    <w:tmpl w:val="FBDA8A56"/>
    <w:lvl w:ilvl="0" w:tplc="D56292EA">
      <w:start w:val="1"/>
      <w:numFmt w:val="bullet"/>
      <w:lvlText w:val=""/>
      <w:lvlJc w:val="left"/>
      <w:pPr>
        <w:tabs>
          <w:tab w:val="num" w:pos="423"/>
        </w:tabs>
        <w:ind w:left="423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795"/>
        </w:tabs>
        <w:ind w:left="795" w:hanging="360"/>
      </w:pPr>
      <w:rPr>
        <w:rFonts w:ascii="Courier New" w:hAnsi="Courier New" w:cs="Courier New" w:hint="default"/>
      </w:rPr>
    </w:lvl>
    <w:lvl w:ilvl="2" w:tplc="382414A8">
      <w:start w:val="25"/>
      <w:numFmt w:val="bullet"/>
      <w:lvlText w:val=""/>
      <w:lvlJc w:val="left"/>
      <w:pPr>
        <w:ind w:left="1515" w:hanging="360"/>
      </w:pPr>
      <w:rPr>
        <w:rFonts w:ascii="Wingdings" w:eastAsia="Times New Roman" w:hAnsi="Wingdings" w:cs="Times New Roman" w:hint="default"/>
      </w:rPr>
    </w:lvl>
    <w:lvl w:ilvl="3" w:tplc="040C000B">
      <w:start w:val="1"/>
      <w:numFmt w:val="bullet"/>
      <w:lvlText w:val="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95"/>
        </w:tabs>
        <w:ind w:left="43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15"/>
        </w:tabs>
        <w:ind w:left="51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</w:rPr>
    </w:lvl>
  </w:abstractNum>
  <w:abstractNum w:abstractNumId="17">
    <w:nsid w:val="50CB3B27"/>
    <w:multiLevelType w:val="hybridMultilevel"/>
    <w:tmpl w:val="EFE271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40472B"/>
    <w:multiLevelType w:val="multilevel"/>
    <w:tmpl w:val="DA1887DC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>
    <w:nsid w:val="55446224"/>
    <w:multiLevelType w:val="hybridMultilevel"/>
    <w:tmpl w:val="9B8008F0"/>
    <w:lvl w:ilvl="0" w:tplc="382414A8">
      <w:start w:val="25"/>
      <w:numFmt w:val="bullet"/>
      <w:lvlText w:val=""/>
      <w:lvlJc w:val="left"/>
      <w:pPr>
        <w:tabs>
          <w:tab w:val="num" w:pos="423"/>
        </w:tabs>
        <w:ind w:left="423" w:hanging="360"/>
      </w:pPr>
      <w:rPr>
        <w:rFonts w:ascii="Wingdings" w:eastAsia="Times New Roman" w:hAnsi="Wingdings" w:cs="Times New Roman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795"/>
        </w:tabs>
        <w:ind w:left="795" w:hanging="360"/>
      </w:pPr>
      <w:rPr>
        <w:rFonts w:ascii="Courier New" w:hAnsi="Courier New" w:cs="Courier New" w:hint="default"/>
      </w:rPr>
    </w:lvl>
    <w:lvl w:ilvl="2" w:tplc="382414A8">
      <w:start w:val="25"/>
      <w:numFmt w:val="bullet"/>
      <w:lvlText w:val=""/>
      <w:lvlJc w:val="left"/>
      <w:pPr>
        <w:ind w:left="1515" w:hanging="360"/>
      </w:pPr>
      <w:rPr>
        <w:rFonts w:ascii="Wingdings" w:eastAsia="Times New Roman" w:hAnsi="Wingdings" w:cs="Times New Roman" w:hint="default"/>
      </w:rPr>
    </w:lvl>
    <w:lvl w:ilvl="3" w:tplc="040C000B">
      <w:start w:val="1"/>
      <w:numFmt w:val="bullet"/>
      <w:lvlText w:val="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95"/>
        </w:tabs>
        <w:ind w:left="43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15"/>
        </w:tabs>
        <w:ind w:left="51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</w:rPr>
    </w:lvl>
  </w:abstractNum>
  <w:abstractNum w:abstractNumId="20">
    <w:nsid w:val="55946422"/>
    <w:multiLevelType w:val="hybridMultilevel"/>
    <w:tmpl w:val="7A5812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2F449E"/>
    <w:multiLevelType w:val="hybridMultilevel"/>
    <w:tmpl w:val="41049E6C"/>
    <w:lvl w:ilvl="0" w:tplc="3D64881A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DC661A"/>
    <w:multiLevelType w:val="hybridMultilevel"/>
    <w:tmpl w:val="6E923B76"/>
    <w:lvl w:ilvl="0" w:tplc="7D0A588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AE4F3D"/>
    <w:multiLevelType w:val="hybridMultilevel"/>
    <w:tmpl w:val="5B68FFB6"/>
    <w:lvl w:ilvl="0" w:tplc="3D64881A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CD3DCC"/>
    <w:multiLevelType w:val="hybridMultilevel"/>
    <w:tmpl w:val="2EB2C2B0"/>
    <w:lvl w:ilvl="0" w:tplc="229E8CB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FE3A2A"/>
    <w:multiLevelType w:val="multilevel"/>
    <w:tmpl w:val="EAECE334"/>
    <w:lvl w:ilvl="0">
      <w:start w:val="1"/>
      <w:numFmt w:val="decimal"/>
      <w:pStyle w:val="FUNTITRE"/>
      <w:lvlText w:val="%1."/>
      <w:lvlJc w:val="left"/>
    </w:lvl>
    <w:lvl w:ilvl="1">
      <w:start w:val="1"/>
      <w:numFmt w:val="decimal"/>
      <w:pStyle w:val="FUNSOUSTITRE1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>
    <w:nsid w:val="78FA5788"/>
    <w:multiLevelType w:val="hybridMultilevel"/>
    <w:tmpl w:val="C8C0F562"/>
    <w:lvl w:ilvl="0" w:tplc="38EC2760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EED2801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A46050"/>
    <w:multiLevelType w:val="hybridMultilevel"/>
    <w:tmpl w:val="39CA892E"/>
    <w:lvl w:ilvl="0" w:tplc="3D64881A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525315"/>
    <w:multiLevelType w:val="hybridMultilevel"/>
    <w:tmpl w:val="9B0E00C4"/>
    <w:lvl w:ilvl="0" w:tplc="525ADD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6"/>
  </w:num>
  <w:num w:numId="11">
    <w:abstractNumId w:val="26"/>
  </w:num>
  <w:num w:numId="12">
    <w:abstractNumId w:val="3"/>
  </w:num>
  <w:num w:numId="13">
    <w:abstractNumId w:val="28"/>
  </w:num>
  <w:num w:numId="14">
    <w:abstractNumId w:val="7"/>
  </w:num>
  <w:num w:numId="15">
    <w:abstractNumId w:val="15"/>
  </w:num>
  <w:num w:numId="16">
    <w:abstractNumId w:val="5"/>
  </w:num>
  <w:num w:numId="17">
    <w:abstractNumId w:val="20"/>
  </w:num>
  <w:num w:numId="18">
    <w:abstractNumId w:val="27"/>
  </w:num>
  <w:num w:numId="19">
    <w:abstractNumId w:val="23"/>
  </w:num>
  <w:num w:numId="20">
    <w:abstractNumId w:val="9"/>
  </w:num>
  <w:num w:numId="21">
    <w:abstractNumId w:val="19"/>
  </w:num>
  <w:num w:numId="22">
    <w:abstractNumId w:val="11"/>
  </w:num>
  <w:num w:numId="23">
    <w:abstractNumId w:val="14"/>
  </w:num>
  <w:num w:numId="24">
    <w:abstractNumId w:val="4"/>
  </w:num>
  <w:num w:numId="25">
    <w:abstractNumId w:val="17"/>
  </w:num>
  <w:num w:numId="26">
    <w:abstractNumId w:val="18"/>
  </w:num>
  <w:num w:numId="27">
    <w:abstractNumId w:val="12"/>
  </w:num>
  <w:num w:numId="28">
    <w:abstractNumId w:val="1"/>
  </w:num>
  <w:num w:numId="29">
    <w:abstractNumId w:val="8"/>
  </w:num>
  <w:num w:numId="30">
    <w:abstractNumId w:val="24"/>
  </w:num>
  <w:num w:numId="31">
    <w:abstractNumId w:val="22"/>
  </w:num>
  <w:num w:numId="32">
    <w:abstractNumId w:val="25"/>
  </w:num>
  <w:num w:numId="33">
    <w:abstractNumId w:val="21"/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13"/>
  </w:num>
  <w:num w:numId="41">
    <w:abstractNumId w:val="10"/>
  </w:num>
  <w:num w:numId="42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hideGrammaticalErrors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7DA1"/>
    <w:rsid w:val="00000B7A"/>
    <w:rsid w:val="00000DC0"/>
    <w:rsid w:val="00000EE7"/>
    <w:rsid w:val="0000306A"/>
    <w:rsid w:val="00003C93"/>
    <w:rsid w:val="00004983"/>
    <w:rsid w:val="00007856"/>
    <w:rsid w:val="00010AF2"/>
    <w:rsid w:val="00011A5D"/>
    <w:rsid w:val="00011F13"/>
    <w:rsid w:val="00013A17"/>
    <w:rsid w:val="00013AD5"/>
    <w:rsid w:val="00021DA9"/>
    <w:rsid w:val="00022741"/>
    <w:rsid w:val="000241E4"/>
    <w:rsid w:val="00033060"/>
    <w:rsid w:val="000356CE"/>
    <w:rsid w:val="00035A8D"/>
    <w:rsid w:val="00035AA1"/>
    <w:rsid w:val="00037700"/>
    <w:rsid w:val="000418ED"/>
    <w:rsid w:val="0004190D"/>
    <w:rsid w:val="0004241E"/>
    <w:rsid w:val="00043E2B"/>
    <w:rsid w:val="0004525A"/>
    <w:rsid w:val="00051DC2"/>
    <w:rsid w:val="000526DD"/>
    <w:rsid w:val="0005328F"/>
    <w:rsid w:val="00053396"/>
    <w:rsid w:val="00057419"/>
    <w:rsid w:val="0006000C"/>
    <w:rsid w:val="0006371E"/>
    <w:rsid w:val="000703A2"/>
    <w:rsid w:val="0007097F"/>
    <w:rsid w:val="00070C2D"/>
    <w:rsid w:val="0007279C"/>
    <w:rsid w:val="0007313F"/>
    <w:rsid w:val="0007348A"/>
    <w:rsid w:val="0007529F"/>
    <w:rsid w:val="000774F0"/>
    <w:rsid w:val="000807C8"/>
    <w:rsid w:val="000819EC"/>
    <w:rsid w:val="00082CB3"/>
    <w:rsid w:val="00083E80"/>
    <w:rsid w:val="00085367"/>
    <w:rsid w:val="000901C7"/>
    <w:rsid w:val="0009094E"/>
    <w:rsid w:val="0009420D"/>
    <w:rsid w:val="00094388"/>
    <w:rsid w:val="00094A69"/>
    <w:rsid w:val="00096EF0"/>
    <w:rsid w:val="000A1DF0"/>
    <w:rsid w:val="000A284D"/>
    <w:rsid w:val="000A35B6"/>
    <w:rsid w:val="000A7D4C"/>
    <w:rsid w:val="000B55E7"/>
    <w:rsid w:val="000B7E0F"/>
    <w:rsid w:val="000C1027"/>
    <w:rsid w:val="000C28D0"/>
    <w:rsid w:val="000C3831"/>
    <w:rsid w:val="000C38B1"/>
    <w:rsid w:val="000C49B7"/>
    <w:rsid w:val="000C4B11"/>
    <w:rsid w:val="000C7B2C"/>
    <w:rsid w:val="000D0389"/>
    <w:rsid w:val="000D35F2"/>
    <w:rsid w:val="000D5F8D"/>
    <w:rsid w:val="000D65E4"/>
    <w:rsid w:val="000D77A1"/>
    <w:rsid w:val="000E1475"/>
    <w:rsid w:val="000E1CD8"/>
    <w:rsid w:val="000E3DCC"/>
    <w:rsid w:val="000F1167"/>
    <w:rsid w:val="000F24A5"/>
    <w:rsid w:val="000F5AC8"/>
    <w:rsid w:val="000F7E95"/>
    <w:rsid w:val="00100A7E"/>
    <w:rsid w:val="00103E84"/>
    <w:rsid w:val="00110986"/>
    <w:rsid w:val="00110FDB"/>
    <w:rsid w:val="00111415"/>
    <w:rsid w:val="0011391D"/>
    <w:rsid w:val="00115B36"/>
    <w:rsid w:val="001169BC"/>
    <w:rsid w:val="00116D70"/>
    <w:rsid w:val="00117B91"/>
    <w:rsid w:val="0012168B"/>
    <w:rsid w:val="001225AC"/>
    <w:rsid w:val="001229A2"/>
    <w:rsid w:val="001233B4"/>
    <w:rsid w:val="00123967"/>
    <w:rsid w:val="001261BA"/>
    <w:rsid w:val="00130366"/>
    <w:rsid w:val="00131B97"/>
    <w:rsid w:val="00131EBD"/>
    <w:rsid w:val="00134D5E"/>
    <w:rsid w:val="00136650"/>
    <w:rsid w:val="0013689B"/>
    <w:rsid w:val="00140B22"/>
    <w:rsid w:val="00141FDC"/>
    <w:rsid w:val="00144428"/>
    <w:rsid w:val="001454D4"/>
    <w:rsid w:val="001555C6"/>
    <w:rsid w:val="00156D71"/>
    <w:rsid w:val="00161609"/>
    <w:rsid w:val="001638CE"/>
    <w:rsid w:val="00164834"/>
    <w:rsid w:val="00164C36"/>
    <w:rsid w:val="00164F67"/>
    <w:rsid w:val="0017076A"/>
    <w:rsid w:val="001728F6"/>
    <w:rsid w:val="00174258"/>
    <w:rsid w:val="0017493B"/>
    <w:rsid w:val="001871D8"/>
    <w:rsid w:val="0019176A"/>
    <w:rsid w:val="0019314C"/>
    <w:rsid w:val="001958C9"/>
    <w:rsid w:val="00195D8A"/>
    <w:rsid w:val="001A1FA0"/>
    <w:rsid w:val="001A3854"/>
    <w:rsid w:val="001A4742"/>
    <w:rsid w:val="001A6A95"/>
    <w:rsid w:val="001A753E"/>
    <w:rsid w:val="001B2020"/>
    <w:rsid w:val="001B3A4D"/>
    <w:rsid w:val="001B5364"/>
    <w:rsid w:val="001B6EBA"/>
    <w:rsid w:val="001B718C"/>
    <w:rsid w:val="001C408E"/>
    <w:rsid w:val="001C49A8"/>
    <w:rsid w:val="001C5315"/>
    <w:rsid w:val="001C6A09"/>
    <w:rsid w:val="001C709D"/>
    <w:rsid w:val="001C7CD0"/>
    <w:rsid w:val="001D03DE"/>
    <w:rsid w:val="001D3C9B"/>
    <w:rsid w:val="001D54F9"/>
    <w:rsid w:val="001D5AE5"/>
    <w:rsid w:val="001D788B"/>
    <w:rsid w:val="001E32CE"/>
    <w:rsid w:val="001E6F4C"/>
    <w:rsid w:val="001E7324"/>
    <w:rsid w:val="001F30FB"/>
    <w:rsid w:val="001F4603"/>
    <w:rsid w:val="001F5651"/>
    <w:rsid w:val="001F67EA"/>
    <w:rsid w:val="001F68F2"/>
    <w:rsid w:val="001F6BBD"/>
    <w:rsid w:val="002001D7"/>
    <w:rsid w:val="00203122"/>
    <w:rsid w:val="00203F97"/>
    <w:rsid w:val="0020505A"/>
    <w:rsid w:val="002051E8"/>
    <w:rsid w:val="002074D4"/>
    <w:rsid w:val="00210847"/>
    <w:rsid w:val="00210E9E"/>
    <w:rsid w:val="002129E3"/>
    <w:rsid w:val="00213165"/>
    <w:rsid w:val="00215FA5"/>
    <w:rsid w:val="00216013"/>
    <w:rsid w:val="00220848"/>
    <w:rsid w:val="00222245"/>
    <w:rsid w:val="002231B9"/>
    <w:rsid w:val="00223CF3"/>
    <w:rsid w:val="002278E3"/>
    <w:rsid w:val="00227AB6"/>
    <w:rsid w:val="00227BAF"/>
    <w:rsid w:val="002301FA"/>
    <w:rsid w:val="0023110E"/>
    <w:rsid w:val="00231CF0"/>
    <w:rsid w:val="00231D51"/>
    <w:rsid w:val="00232C8B"/>
    <w:rsid w:val="00234B35"/>
    <w:rsid w:val="00236022"/>
    <w:rsid w:val="00237AE8"/>
    <w:rsid w:val="0024128C"/>
    <w:rsid w:val="00243788"/>
    <w:rsid w:val="00243CBA"/>
    <w:rsid w:val="00250D51"/>
    <w:rsid w:val="002569C4"/>
    <w:rsid w:val="002578F2"/>
    <w:rsid w:val="0026147C"/>
    <w:rsid w:val="002616E6"/>
    <w:rsid w:val="002635D7"/>
    <w:rsid w:val="00263C3D"/>
    <w:rsid w:val="0026401B"/>
    <w:rsid w:val="0026401E"/>
    <w:rsid w:val="00265731"/>
    <w:rsid w:val="00271F75"/>
    <w:rsid w:val="00272843"/>
    <w:rsid w:val="0027290B"/>
    <w:rsid w:val="00274C7C"/>
    <w:rsid w:val="00276A6B"/>
    <w:rsid w:val="00277B7D"/>
    <w:rsid w:val="002808C4"/>
    <w:rsid w:val="00281EA3"/>
    <w:rsid w:val="002841AF"/>
    <w:rsid w:val="0029466C"/>
    <w:rsid w:val="00294EB5"/>
    <w:rsid w:val="0029598D"/>
    <w:rsid w:val="002959D9"/>
    <w:rsid w:val="00295BF0"/>
    <w:rsid w:val="002A4558"/>
    <w:rsid w:val="002A62FB"/>
    <w:rsid w:val="002A73CC"/>
    <w:rsid w:val="002A7625"/>
    <w:rsid w:val="002B27B9"/>
    <w:rsid w:val="002B27BF"/>
    <w:rsid w:val="002B4303"/>
    <w:rsid w:val="002B5AD0"/>
    <w:rsid w:val="002B5DFE"/>
    <w:rsid w:val="002C13C1"/>
    <w:rsid w:val="002C5A3B"/>
    <w:rsid w:val="002C6FF4"/>
    <w:rsid w:val="002D00C0"/>
    <w:rsid w:val="002D2B4A"/>
    <w:rsid w:val="002D4D01"/>
    <w:rsid w:val="002D5667"/>
    <w:rsid w:val="002E1A2C"/>
    <w:rsid w:val="002E3911"/>
    <w:rsid w:val="002E3DE9"/>
    <w:rsid w:val="002E4B9B"/>
    <w:rsid w:val="002E666C"/>
    <w:rsid w:val="002E7D37"/>
    <w:rsid w:val="002F101C"/>
    <w:rsid w:val="002F4FCC"/>
    <w:rsid w:val="002F649D"/>
    <w:rsid w:val="0030094E"/>
    <w:rsid w:val="00301AA8"/>
    <w:rsid w:val="00302552"/>
    <w:rsid w:val="00304253"/>
    <w:rsid w:val="003050E7"/>
    <w:rsid w:val="00305229"/>
    <w:rsid w:val="0030614E"/>
    <w:rsid w:val="003107DC"/>
    <w:rsid w:val="00310832"/>
    <w:rsid w:val="00311719"/>
    <w:rsid w:val="00312F63"/>
    <w:rsid w:val="00313ADA"/>
    <w:rsid w:val="00314914"/>
    <w:rsid w:val="003151E4"/>
    <w:rsid w:val="0031571D"/>
    <w:rsid w:val="00321872"/>
    <w:rsid w:val="003252C5"/>
    <w:rsid w:val="003257A5"/>
    <w:rsid w:val="00330609"/>
    <w:rsid w:val="00330EDD"/>
    <w:rsid w:val="003321D3"/>
    <w:rsid w:val="00333A50"/>
    <w:rsid w:val="003427EA"/>
    <w:rsid w:val="0034374E"/>
    <w:rsid w:val="00343938"/>
    <w:rsid w:val="00343A63"/>
    <w:rsid w:val="00343D50"/>
    <w:rsid w:val="00345BE8"/>
    <w:rsid w:val="003460F4"/>
    <w:rsid w:val="00346905"/>
    <w:rsid w:val="00347742"/>
    <w:rsid w:val="00351D1B"/>
    <w:rsid w:val="00355555"/>
    <w:rsid w:val="0036037E"/>
    <w:rsid w:val="00360AD4"/>
    <w:rsid w:val="00361ED5"/>
    <w:rsid w:val="00363741"/>
    <w:rsid w:val="00363F12"/>
    <w:rsid w:val="003705A4"/>
    <w:rsid w:val="00375FD3"/>
    <w:rsid w:val="00376451"/>
    <w:rsid w:val="00376A5B"/>
    <w:rsid w:val="00377E86"/>
    <w:rsid w:val="0038485D"/>
    <w:rsid w:val="00384CF5"/>
    <w:rsid w:val="0038657E"/>
    <w:rsid w:val="00392649"/>
    <w:rsid w:val="003931AA"/>
    <w:rsid w:val="00395A60"/>
    <w:rsid w:val="00395D8E"/>
    <w:rsid w:val="00397C11"/>
    <w:rsid w:val="003A021F"/>
    <w:rsid w:val="003A2F3E"/>
    <w:rsid w:val="003B0D8F"/>
    <w:rsid w:val="003B49E9"/>
    <w:rsid w:val="003B75BD"/>
    <w:rsid w:val="003C0EEA"/>
    <w:rsid w:val="003C1C4C"/>
    <w:rsid w:val="003C484D"/>
    <w:rsid w:val="003C56D3"/>
    <w:rsid w:val="003C65F2"/>
    <w:rsid w:val="003C7657"/>
    <w:rsid w:val="003D5058"/>
    <w:rsid w:val="003E0662"/>
    <w:rsid w:val="003E0EE4"/>
    <w:rsid w:val="003E3661"/>
    <w:rsid w:val="003E4DF2"/>
    <w:rsid w:val="003F7449"/>
    <w:rsid w:val="003F763A"/>
    <w:rsid w:val="004041C2"/>
    <w:rsid w:val="0041193F"/>
    <w:rsid w:val="00411A68"/>
    <w:rsid w:val="00423A24"/>
    <w:rsid w:val="00425CCD"/>
    <w:rsid w:val="00427CC7"/>
    <w:rsid w:val="00432E57"/>
    <w:rsid w:val="00436694"/>
    <w:rsid w:val="004463D5"/>
    <w:rsid w:val="00450D8A"/>
    <w:rsid w:val="00451D14"/>
    <w:rsid w:val="0045559E"/>
    <w:rsid w:val="00456EC3"/>
    <w:rsid w:val="004576F3"/>
    <w:rsid w:val="004579FA"/>
    <w:rsid w:val="00462D37"/>
    <w:rsid w:val="00464C90"/>
    <w:rsid w:val="00464F49"/>
    <w:rsid w:val="004658AD"/>
    <w:rsid w:val="00465D77"/>
    <w:rsid w:val="00470F38"/>
    <w:rsid w:val="00471630"/>
    <w:rsid w:val="004740DA"/>
    <w:rsid w:val="004747B0"/>
    <w:rsid w:val="004755CB"/>
    <w:rsid w:val="00477FB3"/>
    <w:rsid w:val="00483602"/>
    <w:rsid w:val="00485BAD"/>
    <w:rsid w:val="004860B7"/>
    <w:rsid w:val="004860D6"/>
    <w:rsid w:val="00486133"/>
    <w:rsid w:val="00486ADC"/>
    <w:rsid w:val="004873AF"/>
    <w:rsid w:val="004932F0"/>
    <w:rsid w:val="004A029C"/>
    <w:rsid w:val="004A5B5C"/>
    <w:rsid w:val="004A61BD"/>
    <w:rsid w:val="004A73E7"/>
    <w:rsid w:val="004A7BA7"/>
    <w:rsid w:val="004A7CE2"/>
    <w:rsid w:val="004B0232"/>
    <w:rsid w:val="004B1AD6"/>
    <w:rsid w:val="004B3870"/>
    <w:rsid w:val="004B40DD"/>
    <w:rsid w:val="004B42E0"/>
    <w:rsid w:val="004B4C93"/>
    <w:rsid w:val="004B4FE2"/>
    <w:rsid w:val="004B5335"/>
    <w:rsid w:val="004B5E84"/>
    <w:rsid w:val="004C2505"/>
    <w:rsid w:val="004C3D05"/>
    <w:rsid w:val="004C3F22"/>
    <w:rsid w:val="004C406B"/>
    <w:rsid w:val="004C7B7E"/>
    <w:rsid w:val="004D6F13"/>
    <w:rsid w:val="004E251B"/>
    <w:rsid w:val="004E305B"/>
    <w:rsid w:val="004E454D"/>
    <w:rsid w:val="004E53F5"/>
    <w:rsid w:val="004E6526"/>
    <w:rsid w:val="004E6A29"/>
    <w:rsid w:val="004F0104"/>
    <w:rsid w:val="004F1097"/>
    <w:rsid w:val="004F1983"/>
    <w:rsid w:val="004F5034"/>
    <w:rsid w:val="004F63EF"/>
    <w:rsid w:val="005020A1"/>
    <w:rsid w:val="00507486"/>
    <w:rsid w:val="00507B6A"/>
    <w:rsid w:val="00513885"/>
    <w:rsid w:val="00514847"/>
    <w:rsid w:val="00517CA0"/>
    <w:rsid w:val="00517F3F"/>
    <w:rsid w:val="00525ACD"/>
    <w:rsid w:val="00525B46"/>
    <w:rsid w:val="00527BCE"/>
    <w:rsid w:val="00530818"/>
    <w:rsid w:val="00533477"/>
    <w:rsid w:val="005349D5"/>
    <w:rsid w:val="00540D33"/>
    <w:rsid w:val="00541921"/>
    <w:rsid w:val="00542E0A"/>
    <w:rsid w:val="00542ECA"/>
    <w:rsid w:val="00543EB3"/>
    <w:rsid w:val="00544DE0"/>
    <w:rsid w:val="00550FC7"/>
    <w:rsid w:val="00553B80"/>
    <w:rsid w:val="005560F7"/>
    <w:rsid w:val="00556171"/>
    <w:rsid w:val="00556D02"/>
    <w:rsid w:val="005578B5"/>
    <w:rsid w:val="005628DF"/>
    <w:rsid w:val="00564CAD"/>
    <w:rsid w:val="00567597"/>
    <w:rsid w:val="00571EC5"/>
    <w:rsid w:val="00576003"/>
    <w:rsid w:val="005820F6"/>
    <w:rsid w:val="0058434E"/>
    <w:rsid w:val="00590DCC"/>
    <w:rsid w:val="00593EE5"/>
    <w:rsid w:val="00595043"/>
    <w:rsid w:val="005952EC"/>
    <w:rsid w:val="00596028"/>
    <w:rsid w:val="005974CC"/>
    <w:rsid w:val="00597520"/>
    <w:rsid w:val="005A0F45"/>
    <w:rsid w:val="005A2FAC"/>
    <w:rsid w:val="005A3410"/>
    <w:rsid w:val="005A401C"/>
    <w:rsid w:val="005A5201"/>
    <w:rsid w:val="005A65AA"/>
    <w:rsid w:val="005A68CA"/>
    <w:rsid w:val="005A6CEF"/>
    <w:rsid w:val="005B0023"/>
    <w:rsid w:val="005B2516"/>
    <w:rsid w:val="005B3234"/>
    <w:rsid w:val="005B4BFB"/>
    <w:rsid w:val="005B70F6"/>
    <w:rsid w:val="005C16BA"/>
    <w:rsid w:val="005C31BB"/>
    <w:rsid w:val="005C346F"/>
    <w:rsid w:val="005C652F"/>
    <w:rsid w:val="005C6D48"/>
    <w:rsid w:val="005D0342"/>
    <w:rsid w:val="005D265A"/>
    <w:rsid w:val="005D3184"/>
    <w:rsid w:val="005E0F1F"/>
    <w:rsid w:val="005E1F56"/>
    <w:rsid w:val="005E265D"/>
    <w:rsid w:val="005E39AD"/>
    <w:rsid w:val="005E3AC2"/>
    <w:rsid w:val="005E3D37"/>
    <w:rsid w:val="005E4457"/>
    <w:rsid w:val="005E5DF0"/>
    <w:rsid w:val="005E66AC"/>
    <w:rsid w:val="005E6E79"/>
    <w:rsid w:val="005E7BA3"/>
    <w:rsid w:val="005F02B3"/>
    <w:rsid w:val="005F1147"/>
    <w:rsid w:val="005F237B"/>
    <w:rsid w:val="005F43B0"/>
    <w:rsid w:val="00600D5D"/>
    <w:rsid w:val="00601FA8"/>
    <w:rsid w:val="006023E3"/>
    <w:rsid w:val="006032EE"/>
    <w:rsid w:val="00607C48"/>
    <w:rsid w:val="00611B1B"/>
    <w:rsid w:val="0061302F"/>
    <w:rsid w:val="00613ADE"/>
    <w:rsid w:val="00622C7B"/>
    <w:rsid w:val="00623F24"/>
    <w:rsid w:val="00624D7A"/>
    <w:rsid w:val="006253FA"/>
    <w:rsid w:val="00626833"/>
    <w:rsid w:val="00627A6B"/>
    <w:rsid w:val="00635E89"/>
    <w:rsid w:val="006407D1"/>
    <w:rsid w:val="00641ADF"/>
    <w:rsid w:val="00646A8E"/>
    <w:rsid w:val="0064786A"/>
    <w:rsid w:val="0065126A"/>
    <w:rsid w:val="00657A7E"/>
    <w:rsid w:val="006606DD"/>
    <w:rsid w:val="0066135C"/>
    <w:rsid w:val="00665225"/>
    <w:rsid w:val="00665C83"/>
    <w:rsid w:val="006676F8"/>
    <w:rsid w:val="006777D1"/>
    <w:rsid w:val="00681253"/>
    <w:rsid w:val="00682AA2"/>
    <w:rsid w:val="0068374B"/>
    <w:rsid w:val="0068430D"/>
    <w:rsid w:val="00687038"/>
    <w:rsid w:val="00693837"/>
    <w:rsid w:val="00697838"/>
    <w:rsid w:val="006A0C90"/>
    <w:rsid w:val="006A0D1D"/>
    <w:rsid w:val="006A1A9C"/>
    <w:rsid w:val="006A5F29"/>
    <w:rsid w:val="006A7A68"/>
    <w:rsid w:val="006A7B8E"/>
    <w:rsid w:val="006B04FC"/>
    <w:rsid w:val="006B09C1"/>
    <w:rsid w:val="006B1913"/>
    <w:rsid w:val="006B27E1"/>
    <w:rsid w:val="006B2B76"/>
    <w:rsid w:val="006B6347"/>
    <w:rsid w:val="006C36FD"/>
    <w:rsid w:val="006C55C5"/>
    <w:rsid w:val="006C5FB2"/>
    <w:rsid w:val="006C6CD2"/>
    <w:rsid w:val="006D1B7E"/>
    <w:rsid w:val="006D38F7"/>
    <w:rsid w:val="006E0691"/>
    <w:rsid w:val="006E1A64"/>
    <w:rsid w:val="006E1A94"/>
    <w:rsid w:val="006E24CD"/>
    <w:rsid w:val="006E2619"/>
    <w:rsid w:val="006E3E56"/>
    <w:rsid w:val="006E3FCB"/>
    <w:rsid w:val="006E5D95"/>
    <w:rsid w:val="006E731C"/>
    <w:rsid w:val="006E7327"/>
    <w:rsid w:val="006E7E94"/>
    <w:rsid w:val="006F0296"/>
    <w:rsid w:val="006F50BC"/>
    <w:rsid w:val="006F74B4"/>
    <w:rsid w:val="00712A16"/>
    <w:rsid w:val="007139FF"/>
    <w:rsid w:val="00715248"/>
    <w:rsid w:val="00715FDB"/>
    <w:rsid w:val="00716E76"/>
    <w:rsid w:val="00717026"/>
    <w:rsid w:val="00721075"/>
    <w:rsid w:val="0072134A"/>
    <w:rsid w:val="007230A3"/>
    <w:rsid w:val="007235EB"/>
    <w:rsid w:val="007256FC"/>
    <w:rsid w:val="00726716"/>
    <w:rsid w:val="0073068A"/>
    <w:rsid w:val="007327BC"/>
    <w:rsid w:val="00735F82"/>
    <w:rsid w:val="00737A70"/>
    <w:rsid w:val="00741ED9"/>
    <w:rsid w:val="007427AF"/>
    <w:rsid w:val="00742B9F"/>
    <w:rsid w:val="0074514F"/>
    <w:rsid w:val="00745C5C"/>
    <w:rsid w:val="00746141"/>
    <w:rsid w:val="007479AC"/>
    <w:rsid w:val="00750098"/>
    <w:rsid w:val="00751F1D"/>
    <w:rsid w:val="00754363"/>
    <w:rsid w:val="0075745C"/>
    <w:rsid w:val="00757952"/>
    <w:rsid w:val="00760AAF"/>
    <w:rsid w:val="007629D8"/>
    <w:rsid w:val="00767044"/>
    <w:rsid w:val="00767924"/>
    <w:rsid w:val="00771313"/>
    <w:rsid w:val="007737C3"/>
    <w:rsid w:val="00773FEC"/>
    <w:rsid w:val="00775AEC"/>
    <w:rsid w:val="00775C61"/>
    <w:rsid w:val="007777B7"/>
    <w:rsid w:val="0078365E"/>
    <w:rsid w:val="00783B87"/>
    <w:rsid w:val="0078453F"/>
    <w:rsid w:val="00784B65"/>
    <w:rsid w:val="00784BB2"/>
    <w:rsid w:val="00786779"/>
    <w:rsid w:val="00794173"/>
    <w:rsid w:val="007A198F"/>
    <w:rsid w:val="007A2302"/>
    <w:rsid w:val="007A326E"/>
    <w:rsid w:val="007A33E6"/>
    <w:rsid w:val="007A59A6"/>
    <w:rsid w:val="007A5A8F"/>
    <w:rsid w:val="007A7C1C"/>
    <w:rsid w:val="007B205A"/>
    <w:rsid w:val="007B227C"/>
    <w:rsid w:val="007B3842"/>
    <w:rsid w:val="007B3BC7"/>
    <w:rsid w:val="007B4F22"/>
    <w:rsid w:val="007B5489"/>
    <w:rsid w:val="007B557D"/>
    <w:rsid w:val="007B7E1C"/>
    <w:rsid w:val="007C2E06"/>
    <w:rsid w:val="007C34E0"/>
    <w:rsid w:val="007C3AFF"/>
    <w:rsid w:val="007D12CC"/>
    <w:rsid w:val="007D3960"/>
    <w:rsid w:val="007D42D4"/>
    <w:rsid w:val="007D6173"/>
    <w:rsid w:val="007E540C"/>
    <w:rsid w:val="007F267B"/>
    <w:rsid w:val="007F3312"/>
    <w:rsid w:val="007F5AA0"/>
    <w:rsid w:val="007F5ED3"/>
    <w:rsid w:val="007F68AC"/>
    <w:rsid w:val="007F69D4"/>
    <w:rsid w:val="007F6F3B"/>
    <w:rsid w:val="00801301"/>
    <w:rsid w:val="008024BE"/>
    <w:rsid w:val="00802B1D"/>
    <w:rsid w:val="008049D3"/>
    <w:rsid w:val="00804BFB"/>
    <w:rsid w:val="0080633C"/>
    <w:rsid w:val="00806730"/>
    <w:rsid w:val="008104F3"/>
    <w:rsid w:val="00813562"/>
    <w:rsid w:val="008148EF"/>
    <w:rsid w:val="00815830"/>
    <w:rsid w:val="00817E9A"/>
    <w:rsid w:val="008209DA"/>
    <w:rsid w:val="008220AA"/>
    <w:rsid w:val="0082240B"/>
    <w:rsid w:val="008234B7"/>
    <w:rsid w:val="0082432D"/>
    <w:rsid w:val="00825393"/>
    <w:rsid w:val="0083518D"/>
    <w:rsid w:val="00836E70"/>
    <w:rsid w:val="008409E9"/>
    <w:rsid w:val="00843529"/>
    <w:rsid w:val="00844BA7"/>
    <w:rsid w:val="00851810"/>
    <w:rsid w:val="00852EB4"/>
    <w:rsid w:val="00853637"/>
    <w:rsid w:val="00853EA3"/>
    <w:rsid w:val="00854845"/>
    <w:rsid w:val="008556D7"/>
    <w:rsid w:val="00856AFD"/>
    <w:rsid w:val="00857615"/>
    <w:rsid w:val="008616D0"/>
    <w:rsid w:val="008642E1"/>
    <w:rsid w:val="0086669E"/>
    <w:rsid w:val="00871ABB"/>
    <w:rsid w:val="00871AFD"/>
    <w:rsid w:val="00873527"/>
    <w:rsid w:val="00874C90"/>
    <w:rsid w:val="00877363"/>
    <w:rsid w:val="00881198"/>
    <w:rsid w:val="00882DCA"/>
    <w:rsid w:val="008844D3"/>
    <w:rsid w:val="0088617C"/>
    <w:rsid w:val="00887AA6"/>
    <w:rsid w:val="00891982"/>
    <w:rsid w:val="00891C87"/>
    <w:rsid w:val="00892168"/>
    <w:rsid w:val="00892ED5"/>
    <w:rsid w:val="00894773"/>
    <w:rsid w:val="0089649E"/>
    <w:rsid w:val="008978E7"/>
    <w:rsid w:val="008A1304"/>
    <w:rsid w:val="008A1EA9"/>
    <w:rsid w:val="008A21DB"/>
    <w:rsid w:val="008A2274"/>
    <w:rsid w:val="008A5BA1"/>
    <w:rsid w:val="008B0C4D"/>
    <w:rsid w:val="008B1D85"/>
    <w:rsid w:val="008B2C3C"/>
    <w:rsid w:val="008B31DB"/>
    <w:rsid w:val="008B3951"/>
    <w:rsid w:val="008B4AF4"/>
    <w:rsid w:val="008B567B"/>
    <w:rsid w:val="008B6276"/>
    <w:rsid w:val="008B7DA1"/>
    <w:rsid w:val="008C0FE8"/>
    <w:rsid w:val="008C11DB"/>
    <w:rsid w:val="008C20D9"/>
    <w:rsid w:val="008C39D7"/>
    <w:rsid w:val="008C4EC8"/>
    <w:rsid w:val="008C6F7C"/>
    <w:rsid w:val="008D0468"/>
    <w:rsid w:val="008D0F0C"/>
    <w:rsid w:val="008D3161"/>
    <w:rsid w:val="008D3F0C"/>
    <w:rsid w:val="008D4C29"/>
    <w:rsid w:val="008D6696"/>
    <w:rsid w:val="008E06B8"/>
    <w:rsid w:val="008E4DF6"/>
    <w:rsid w:val="008E61D6"/>
    <w:rsid w:val="008F405E"/>
    <w:rsid w:val="00900672"/>
    <w:rsid w:val="0090554D"/>
    <w:rsid w:val="00905578"/>
    <w:rsid w:val="0090615E"/>
    <w:rsid w:val="0090710B"/>
    <w:rsid w:val="00914509"/>
    <w:rsid w:val="00915D61"/>
    <w:rsid w:val="00917239"/>
    <w:rsid w:val="009226EF"/>
    <w:rsid w:val="009227FA"/>
    <w:rsid w:val="00923422"/>
    <w:rsid w:val="00923788"/>
    <w:rsid w:val="009243FC"/>
    <w:rsid w:val="0092550B"/>
    <w:rsid w:val="00925E10"/>
    <w:rsid w:val="00933563"/>
    <w:rsid w:val="009338D7"/>
    <w:rsid w:val="0093485F"/>
    <w:rsid w:val="00934AD8"/>
    <w:rsid w:val="00940778"/>
    <w:rsid w:val="009407A2"/>
    <w:rsid w:val="00942023"/>
    <w:rsid w:val="009422DA"/>
    <w:rsid w:val="0094251E"/>
    <w:rsid w:val="00943C74"/>
    <w:rsid w:val="009441E2"/>
    <w:rsid w:val="00946890"/>
    <w:rsid w:val="00947441"/>
    <w:rsid w:val="0094747E"/>
    <w:rsid w:val="00947D21"/>
    <w:rsid w:val="00950466"/>
    <w:rsid w:val="00951FA0"/>
    <w:rsid w:val="00954F3E"/>
    <w:rsid w:val="009556D6"/>
    <w:rsid w:val="00955B1B"/>
    <w:rsid w:val="0096182B"/>
    <w:rsid w:val="00962A58"/>
    <w:rsid w:val="00964DDC"/>
    <w:rsid w:val="00964E5C"/>
    <w:rsid w:val="00965C2F"/>
    <w:rsid w:val="009725F5"/>
    <w:rsid w:val="009732D4"/>
    <w:rsid w:val="009817A9"/>
    <w:rsid w:val="0098457D"/>
    <w:rsid w:val="00985C90"/>
    <w:rsid w:val="0098611B"/>
    <w:rsid w:val="00986A99"/>
    <w:rsid w:val="00990A70"/>
    <w:rsid w:val="00990C14"/>
    <w:rsid w:val="00991B29"/>
    <w:rsid w:val="009922D7"/>
    <w:rsid w:val="009937B1"/>
    <w:rsid w:val="009962D4"/>
    <w:rsid w:val="00996BC0"/>
    <w:rsid w:val="009A045F"/>
    <w:rsid w:val="009A0A9C"/>
    <w:rsid w:val="009A2417"/>
    <w:rsid w:val="009A3C26"/>
    <w:rsid w:val="009A5E5F"/>
    <w:rsid w:val="009A65E5"/>
    <w:rsid w:val="009A66AF"/>
    <w:rsid w:val="009B2B16"/>
    <w:rsid w:val="009B4806"/>
    <w:rsid w:val="009C2A97"/>
    <w:rsid w:val="009C3EEB"/>
    <w:rsid w:val="009C432A"/>
    <w:rsid w:val="009C5548"/>
    <w:rsid w:val="009C6194"/>
    <w:rsid w:val="009C6D43"/>
    <w:rsid w:val="009C732D"/>
    <w:rsid w:val="009D4325"/>
    <w:rsid w:val="009D537E"/>
    <w:rsid w:val="009D5FCB"/>
    <w:rsid w:val="009D7A80"/>
    <w:rsid w:val="009E36B0"/>
    <w:rsid w:val="009E3CF0"/>
    <w:rsid w:val="009E54A0"/>
    <w:rsid w:val="009E58C5"/>
    <w:rsid w:val="009E7F03"/>
    <w:rsid w:val="009F0A5E"/>
    <w:rsid w:val="009F11DE"/>
    <w:rsid w:val="009F1615"/>
    <w:rsid w:val="009F2812"/>
    <w:rsid w:val="009F63BF"/>
    <w:rsid w:val="009F6D54"/>
    <w:rsid w:val="009F7C75"/>
    <w:rsid w:val="00A00BEF"/>
    <w:rsid w:val="00A015AA"/>
    <w:rsid w:val="00A037F2"/>
    <w:rsid w:val="00A0431F"/>
    <w:rsid w:val="00A04510"/>
    <w:rsid w:val="00A04E06"/>
    <w:rsid w:val="00A10124"/>
    <w:rsid w:val="00A10324"/>
    <w:rsid w:val="00A1399B"/>
    <w:rsid w:val="00A17177"/>
    <w:rsid w:val="00A20463"/>
    <w:rsid w:val="00A21D0B"/>
    <w:rsid w:val="00A22AF9"/>
    <w:rsid w:val="00A26337"/>
    <w:rsid w:val="00A26732"/>
    <w:rsid w:val="00A30C07"/>
    <w:rsid w:val="00A31449"/>
    <w:rsid w:val="00A3327D"/>
    <w:rsid w:val="00A36FE8"/>
    <w:rsid w:val="00A45AA0"/>
    <w:rsid w:val="00A4745D"/>
    <w:rsid w:val="00A47C4A"/>
    <w:rsid w:val="00A5006A"/>
    <w:rsid w:val="00A52945"/>
    <w:rsid w:val="00A53D14"/>
    <w:rsid w:val="00A6536F"/>
    <w:rsid w:val="00A6567F"/>
    <w:rsid w:val="00A679A4"/>
    <w:rsid w:val="00A70447"/>
    <w:rsid w:val="00A70D21"/>
    <w:rsid w:val="00A70ECA"/>
    <w:rsid w:val="00A710D6"/>
    <w:rsid w:val="00A724A3"/>
    <w:rsid w:val="00A7485F"/>
    <w:rsid w:val="00A85436"/>
    <w:rsid w:val="00A92698"/>
    <w:rsid w:val="00A92D80"/>
    <w:rsid w:val="00A93EA1"/>
    <w:rsid w:val="00A94970"/>
    <w:rsid w:val="00A950CF"/>
    <w:rsid w:val="00A95AF7"/>
    <w:rsid w:val="00A96A2C"/>
    <w:rsid w:val="00AA0105"/>
    <w:rsid w:val="00AA2F78"/>
    <w:rsid w:val="00AA310E"/>
    <w:rsid w:val="00AA6093"/>
    <w:rsid w:val="00AA7D94"/>
    <w:rsid w:val="00AB046D"/>
    <w:rsid w:val="00AB4362"/>
    <w:rsid w:val="00AB549B"/>
    <w:rsid w:val="00AB63AB"/>
    <w:rsid w:val="00AC0C80"/>
    <w:rsid w:val="00AC27C1"/>
    <w:rsid w:val="00AC5576"/>
    <w:rsid w:val="00AC73A1"/>
    <w:rsid w:val="00AC7FD7"/>
    <w:rsid w:val="00AD05C3"/>
    <w:rsid w:val="00AD3CBC"/>
    <w:rsid w:val="00AD6235"/>
    <w:rsid w:val="00AD6B93"/>
    <w:rsid w:val="00AD7DE7"/>
    <w:rsid w:val="00AE16AA"/>
    <w:rsid w:val="00AE3049"/>
    <w:rsid w:val="00AE3D32"/>
    <w:rsid w:val="00AE470F"/>
    <w:rsid w:val="00AE57BE"/>
    <w:rsid w:val="00B01F48"/>
    <w:rsid w:val="00B04493"/>
    <w:rsid w:val="00B05BCA"/>
    <w:rsid w:val="00B0603C"/>
    <w:rsid w:val="00B06EA6"/>
    <w:rsid w:val="00B10EBD"/>
    <w:rsid w:val="00B11657"/>
    <w:rsid w:val="00B119D9"/>
    <w:rsid w:val="00B11E8D"/>
    <w:rsid w:val="00B155D8"/>
    <w:rsid w:val="00B17BB3"/>
    <w:rsid w:val="00B20003"/>
    <w:rsid w:val="00B20920"/>
    <w:rsid w:val="00B22EE0"/>
    <w:rsid w:val="00B239F4"/>
    <w:rsid w:val="00B23F0E"/>
    <w:rsid w:val="00B2470E"/>
    <w:rsid w:val="00B267AF"/>
    <w:rsid w:val="00B27221"/>
    <w:rsid w:val="00B30737"/>
    <w:rsid w:val="00B313E6"/>
    <w:rsid w:val="00B326F8"/>
    <w:rsid w:val="00B35B31"/>
    <w:rsid w:val="00B35CF0"/>
    <w:rsid w:val="00B40E9F"/>
    <w:rsid w:val="00B460EA"/>
    <w:rsid w:val="00B463C6"/>
    <w:rsid w:val="00B47F88"/>
    <w:rsid w:val="00B50916"/>
    <w:rsid w:val="00B51C40"/>
    <w:rsid w:val="00B51FF0"/>
    <w:rsid w:val="00B5273C"/>
    <w:rsid w:val="00B52EE0"/>
    <w:rsid w:val="00B5472E"/>
    <w:rsid w:val="00B56F93"/>
    <w:rsid w:val="00B61ECB"/>
    <w:rsid w:val="00B6248E"/>
    <w:rsid w:val="00B64EF1"/>
    <w:rsid w:val="00B65C6E"/>
    <w:rsid w:val="00B66649"/>
    <w:rsid w:val="00B7010C"/>
    <w:rsid w:val="00B71E4A"/>
    <w:rsid w:val="00B73D6A"/>
    <w:rsid w:val="00B73DDE"/>
    <w:rsid w:val="00B74B14"/>
    <w:rsid w:val="00B7794D"/>
    <w:rsid w:val="00B8580C"/>
    <w:rsid w:val="00B8581D"/>
    <w:rsid w:val="00B91AF6"/>
    <w:rsid w:val="00B91D16"/>
    <w:rsid w:val="00B94EA2"/>
    <w:rsid w:val="00BA27DB"/>
    <w:rsid w:val="00BA79CF"/>
    <w:rsid w:val="00BA7A6D"/>
    <w:rsid w:val="00BA7F32"/>
    <w:rsid w:val="00BB43C1"/>
    <w:rsid w:val="00BB4BBC"/>
    <w:rsid w:val="00BB5478"/>
    <w:rsid w:val="00BB6890"/>
    <w:rsid w:val="00BB6B2E"/>
    <w:rsid w:val="00BC1136"/>
    <w:rsid w:val="00BC260D"/>
    <w:rsid w:val="00BC5CA8"/>
    <w:rsid w:val="00BC7871"/>
    <w:rsid w:val="00BC7CE3"/>
    <w:rsid w:val="00BD0D6A"/>
    <w:rsid w:val="00BD1BBA"/>
    <w:rsid w:val="00BD2BA5"/>
    <w:rsid w:val="00BD4147"/>
    <w:rsid w:val="00BD59BC"/>
    <w:rsid w:val="00BE1C8B"/>
    <w:rsid w:val="00BE2C55"/>
    <w:rsid w:val="00BE6AC1"/>
    <w:rsid w:val="00BE79D2"/>
    <w:rsid w:val="00BF13C7"/>
    <w:rsid w:val="00BF2D20"/>
    <w:rsid w:val="00BF33F2"/>
    <w:rsid w:val="00BF4BE7"/>
    <w:rsid w:val="00BF5FDA"/>
    <w:rsid w:val="00BF75DF"/>
    <w:rsid w:val="00C00AAE"/>
    <w:rsid w:val="00C0116E"/>
    <w:rsid w:val="00C0204B"/>
    <w:rsid w:val="00C05F03"/>
    <w:rsid w:val="00C06204"/>
    <w:rsid w:val="00C06709"/>
    <w:rsid w:val="00C10251"/>
    <w:rsid w:val="00C1382D"/>
    <w:rsid w:val="00C15284"/>
    <w:rsid w:val="00C16668"/>
    <w:rsid w:val="00C17BAA"/>
    <w:rsid w:val="00C17E56"/>
    <w:rsid w:val="00C20D7B"/>
    <w:rsid w:val="00C22D7B"/>
    <w:rsid w:val="00C234AD"/>
    <w:rsid w:val="00C24288"/>
    <w:rsid w:val="00C30C8A"/>
    <w:rsid w:val="00C32413"/>
    <w:rsid w:val="00C327F3"/>
    <w:rsid w:val="00C33A33"/>
    <w:rsid w:val="00C36941"/>
    <w:rsid w:val="00C42574"/>
    <w:rsid w:val="00C429B5"/>
    <w:rsid w:val="00C45C04"/>
    <w:rsid w:val="00C4630E"/>
    <w:rsid w:val="00C52193"/>
    <w:rsid w:val="00C5315C"/>
    <w:rsid w:val="00C57BBA"/>
    <w:rsid w:val="00C63163"/>
    <w:rsid w:val="00C636B2"/>
    <w:rsid w:val="00C637EC"/>
    <w:rsid w:val="00C659BA"/>
    <w:rsid w:val="00C722B9"/>
    <w:rsid w:val="00C74CAE"/>
    <w:rsid w:val="00C77DBA"/>
    <w:rsid w:val="00C81AD9"/>
    <w:rsid w:val="00C85ADF"/>
    <w:rsid w:val="00C8700D"/>
    <w:rsid w:val="00C90180"/>
    <w:rsid w:val="00C903FA"/>
    <w:rsid w:val="00C90C68"/>
    <w:rsid w:val="00C93261"/>
    <w:rsid w:val="00C93AA3"/>
    <w:rsid w:val="00C9555F"/>
    <w:rsid w:val="00C971E1"/>
    <w:rsid w:val="00CA0474"/>
    <w:rsid w:val="00CA328F"/>
    <w:rsid w:val="00CA4165"/>
    <w:rsid w:val="00CA465F"/>
    <w:rsid w:val="00CA5DD8"/>
    <w:rsid w:val="00CA5FB5"/>
    <w:rsid w:val="00CA671D"/>
    <w:rsid w:val="00CA7294"/>
    <w:rsid w:val="00CA7333"/>
    <w:rsid w:val="00CA7A1E"/>
    <w:rsid w:val="00CB1260"/>
    <w:rsid w:val="00CB1863"/>
    <w:rsid w:val="00CB1A2A"/>
    <w:rsid w:val="00CB1D15"/>
    <w:rsid w:val="00CB4F2E"/>
    <w:rsid w:val="00CB6306"/>
    <w:rsid w:val="00CC0C51"/>
    <w:rsid w:val="00CC2748"/>
    <w:rsid w:val="00CC4B96"/>
    <w:rsid w:val="00CC663E"/>
    <w:rsid w:val="00CD05F7"/>
    <w:rsid w:val="00CD2020"/>
    <w:rsid w:val="00CD2DA4"/>
    <w:rsid w:val="00CD57D7"/>
    <w:rsid w:val="00CD5931"/>
    <w:rsid w:val="00CE7180"/>
    <w:rsid w:val="00CF1430"/>
    <w:rsid w:val="00CF3C10"/>
    <w:rsid w:val="00CF73B2"/>
    <w:rsid w:val="00D025E5"/>
    <w:rsid w:val="00D031CD"/>
    <w:rsid w:val="00D07A97"/>
    <w:rsid w:val="00D10C54"/>
    <w:rsid w:val="00D14960"/>
    <w:rsid w:val="00D14A6F"/>
    <w:rsid w:val="00D15763"/>
    <w:rsid w:val="00D158D8"/>
    <w:rsid w:val="00D15E5C"/>
    <w:rsid w:val="00D1626F"/>
    <w:rsid w:val="00D17438"/>
    <w:rsid w:val="00D20073"/>
    <w:rsid w:val="00D26E9B"/>
    <w:rsid w:val="00D26F9C"/>
    <w:rsid w:val="00D271A6"/>
    <w:rsid w:val="00D304BC"/>
    <w:rsid w:val="00D31A02"/>
    <w:rsid w:val="00D326D2"/>
    <w:rsid w:val="00D32C47"/>
    <w:rsid w:val="00D33A3C"/>
    <w:rsid w:val="00D33DF0"/>
    <w:rsid w:val="00D37D8F"/>
    <w:rsid w:val="00D37E4D"/>
    <w:rsid w:val="00D409B1"/>
    <w:rsid w:val="00D4134B"/>
    <w:rsid w:val="00D4496D"/>
    <w:rsid w:val="00D44BA3"/>
    <w:rsid w:val="00D4557A"/>
    <w:rsid w:val="00D45AC4"/>
    <w:rsid w:val="00D45C51"/>
    <w:rsid w:val="00D4606F"/>
    <w:rsid w:val="00D472AC"/>
    <w:rsid w:val="00D516A6"/>
    <w:rsid w:val="00D5575E"/>
    <w:rsid w:val="00D6332A"/>
    <w:rsid w:val="00D65417"/>
    <w:rsid w:val="00D66B9E"/>
    <w:rsid w:val="00D7164E"/>
    <w:rsid w:val="00D74AAA"/>
    <w:rsid w:val="00D75476"/>
    <w:rsid w:val="00D77CB4"/>
    <w:rsid w:val="00D8038C"/>
    <w:rsid w:val="00D81362"/>
    <w:rsid w:val="00D81871"/>
    <w:rsid w:val="00D81E23"/>
    <w:rsid w:val="00D81EFC"/>
    <w:rsid w:val="00D8300B"/>
    <w:rsid w:val="00D8490A"/>
    <w:rsid w:val="00D866DF"/>
    <w:rsid w:val="00D95A43"/>
    <w:rsid w:val="00D97796"/>
    <w:rsid w:val="00D97D6C"/>
    <w:rsid w:val="00DA3026"/>
    <w:rsid w:val="00DA3BCB"/>
    <w:rsid w:val="00DA5480"/>
    <w:rsid w:val="00DA70D5"/>
    <w:rsid w:val="00DB0ECD"/>
    <w:rsid w:val="00DB5CC8"/>
    <w:rsid w:val="00DB6D0F"/>
    <w:rsid w:val="00DC0294"/>
    <w:rsid w:val="00DC2C20"/>
    <w:rsid w:val="00DC59D1"/>
    <w:rsid w:val="00DC5A2A"/>
    <w:rsid w:val="00DC6152"/>
    <w:rsid w:val="00DC69E9"/>
    <w:rsid w:val="00DC6AAC"/>
    <w:rsid w:val="00DD0497"/>
    <w:rsid w:val="00DD476B"/>
    <w:rsid w:val="00DD7B59"/>
    <w:rsid w:val="00DE24B9"/>
    <w:rsid w:val="00DE4C4F"/>
    <w:rsid w:val="00DE6035"/>
    <w:rsid w:val="00DE6F7E"/>
    <w:rsid w:val="00DE7845"/>
    <w:rsid w:val="00DF0746"/>
    <w:rsid w:val="00DF28CF"/>
    <w:rsid w:val="00DF57E1"/>
    <w:rsid w:val="00DF5D19"/>
    <w:rsid w:val="00DF6DBC"/>
    <w:rsid w:val="00DF7380"/>
    <w:rsid w:val="00DF7E58"/>
    <w:rsid w:val="00E00F7E"/>
    <w:rsid w:val="00E021E1"/>
    <w:rsid w:val="00E05A3F"/>
    <w:rsid w:val="00E05AE1"/>
    <w:rsid w:val="00E05C54"/>
    <w:rsid w:val="00E10714"/>
    <w:rsid w:val="00E11458"/>
    <w:rsid w:val="00E218C3"/>
    <w:rsid w:val="00E2536F"/>
    <w:rsid w:val="00E25DBF"/>
    <w:rsid w:val="00E310A9"/>
    <w:rsid w:val="00E33266"/>
    <w:rsid w:val="00E33CCA"/>
    <w:rsid w:val="00E35AE3"/>
    <w:rsid w:val="00E36364"/>
    <w:rsid w:val="00E3753D"/>
    <w:rsid w:val="00E37AB6"/>
    <w:rsid w:val="00E37BFD"/>
    <w:rsid w:val="00E401AA"/>
    <w:rsid w:val="00E44360"/>
    <w:rsid w:val="00E45F5B"/>
    <w:rsid w:val="00E46F09"/>
    <w:rsid w:val="00E51702"/>
    <w:rsid w:val="00E5261D"/>
    <w:rsid w:val="00E55F11"/>
    <w:rsid w:val="00E56254"/>
    <w:rsid w:val="00E62EDE"/>
    <w:rsid w:val="00E63535"/>
    <w:rsid w:val="00E665A3"/>
    <w:rsid w:val="00E7163C"/>
    <w:rsid w:val="00E725F4"/>
    <w:rsid w:val="00E72E35"/>
    <w:rsid w:val="00E76A85"/>
    <w:rsid w:val="00E7727F"/>
    <w:rsid w:val="00E80726"/>
    <w:rsid w:val="00E81C5E"/>
    <w:rsid w:val="00E847E9"/>
    <w:rsid w:val="00E905DB"/>
    <w:rsid w:val="00E94560"/>
    <w:rsid w:val="00E95640"/>
    <w:rsid w:val="00E95A2E"/>
    <w:rsid w:val="00EA2707"/>
    <w:rsid w:val="00EA2CDC"/>
    <w:rsid w:val="00EA5722"/>
    <w:rsid w:val="00EA64BA"/>
    <w:rsid w:val="00EA6727"/>
    <w:rsid w:val="00EB3ACD"/>
    <w:rsid w:val="00EB3EFC"/>
    <w:rsid w:val="00EB5732"/>
    <w:rsid w:val="00EB68B7"/>
    <w:rsid w:val="00EB76DA"/>
    <w:rsid w:val="00EC0148"/>
    <w:rsid w:val="00EC2133"/>
    <w:rsid w:val="00EC2EF1"/>
    <w:rsid w:val="00EC354A"/>
    <w:rsid w:val="00EC5810"/>
    <w:rsid w:val="00EC6986"/>
    <w:rsid w:val="00ED02EB"/>
    <w:rsid w:val="00ED1106"/>
    <w:rsid w:val="00ED4DAB"/>
    <w:rsid w:val="00ED4FAF"/>
    <w:rsid w:val="00ED7067"/>
    <w:rsid w:val="00ED7589"/>
    <w:rsid w:val="00ED7D5A"/>
    <w:rsid w:val="00EE062E"/>
    <w:rsid w:val="00EE23A0"/>
    <w:rsid w:val="00EE4C8C"/>
    <w:rsid w:val="00EE555D"/>
    <w:rsid w:val="00EF2092"/>
    <w:rsid w:val="00EF26D5"/>
    <w:rsid w:val="00EF3098"/>
    <w:rsid w:val="00EF4758"/>
    <w:rsid w:val="00EF69A2"/>
    <w:rsid w:val="00EF6C52"/>
    <w:rsid w:val="00EF6DF0"/>
    <w:rsid w:val="00EF7750"/>
    <w:rsid w:val="00EF77EE"/>
    <w:rsid w:val="00F0388C"/>
    <w:rsid w:val="00F045F1"/>
    <w:rsid w:val="00F06302"/>
    <w:rsid w:val="00F06977"/>
    <w:rsid w:val="00F11A3F"/>
    <w:rsid w:val="00F124EA"/>
    <w:rsid w:val="00F15A78"/>
    <w:rsid w:val="00F22250"/>
    <w:rsid w:val="00F23A92"/>
    <w:rsid w:val="00F25E2F"/>
    <w:rsid w:val="00F30D5D"/>
    <w:rsid w:val="00F32059"/>
    <w:rsid w:val="00F33972"/>
    <w:rsid w:val="00F41B54"/>
    <w:rsid w:val="00F4387D"/>
    <w:rsid w:val="00F4396D"/>
    <w:rsid w:val="00F44385"/>
    <w:rsid w:val="00F45E61"/>
    <w:rsid w:val="00F46BBE"/>
    <w:rsid w:val="00F5204A"/>
    <w:rsid w:val="00F552AE"/>
    <w:rsid w:val="00F63CA6"/>
    <w:rsid w:val="00F70345"/>
    <w:rsid w:val="00F70550"/>
    <w:rsid w:val="00F71966"/>
    <w:rsid w:val="00F755A7"/>
    <w:rsid w:val="00F76994"/>
    <w:rsid w:val="00F81074"/>
    <w:rsid w:val="00F85675"/>
    <w:rsid w:val="00F86AEF"/>
    <w:rsid w:val="00F903A9"/>
    <w:rsid w:val="00F917E6"/>
    <w:rsid w:val="00F9299F"/>
    <w:rsid w:val="00F93547"/>
    <w:rsid w:val="00F943AE"/>
    <w:rsid w:val="00F951E8"/>
    <w:rsid w:val="00FA1D6F"/>
    <w:rsid w:val="00FA24F0"/>
    <w:rsid w:val="00FA3D32"/>
    <w:rsid w:val="00FB4D4C"/>
    <w:rsid w:val="00FB663C"/>
    <w:rsid w:val="00FC1571"/>
    <w:rsid w:val="00FC198D"/>
    <w:rsid w:val="00FC31FC"/>
    <w:rsid w:val="00FC544E"/>
    <w:rsid w:val="00FD4937"/>
    <w:rsid w:val="00FD5C0A"/>
    <w:rsid w:val="00FD6C2C"/>
    <w:rsid w:val="00FE0B21"/>
    <w:rsid w:val="00FE2BDF"/>
    <w:rsid w:val="00FF637E"/>
    <w:rsid w:val="00FF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  <w14:docId w14:val="013BBB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5D77"/>
    <w:rPr>
      <w:rFonts w:ascii="Times New Roman" w:hAnsi="Times New Roman"/>
    </w:rPr>
  </w:style>
  <w:style w:type="paragraph" w:styleId="Titre1">
    <w:name w:val="heading 1"/>
    <w:basedOn w:val="Normal"/>
    <w:next w:val="R1T10"/>
    <w:qFormat/>
    <w:rsid w:val="007B557D"/>
    <w:pPr>
      <w:numPr>
        <w:numId w:val="1"/>
      </w:numPr>
      <w:spacing w:before="240" w:after="120"/>
      <w:ind w:left="567" w:hanging="567"/>
      <w:jc w:val="both"/>
      <w:outlineLvl w:val="0"/>
    </w:pPr>
    <w:rPr>
      <w:b/>
      <w:sz w:val="24"/>
    </w:rPr>
  </w:style>
  <w:style w:type="paragraph" w:styleId="Titre2">
    <w:name w:val="heading 2"/>
    <w:basedOn w:val="Titre1"/>
    <w:next w:val="R2T10"/>
    <w:qFormat/>
    <w:rsid w:val="007B557D"/>
    <w:pPr>
      <w:numPr>
        <w:ilvl w:val="1"/>
        <w:numId w:val="2"/>
      </w:numPr>
      <w:spacing w:before="120"/>
      <w:ind w:left="1134"/>
      <w:outlineLvl w:val="1"/>
    </w:pPr>
    <w:rPr>
      <w:sz w:val="22"/>
    </w:rPr>
  </w:style>
  <w:style w:type="paragraph" w:styleId="Titre3">
    <w:name w:val="heading 3"/>
    <w:basedOn w:val="Titre2"/>
    <w:next w:val="R3T10"/>
    <w:qFormat/>
    <w:rsid w:val="007B557D"/>
    <w:pPr>
      <w:numPr>
        <w:ilvl w:val="2"/>
        <w:numId w:val="3"/>
      </w:numPr>
      <w:ind w:left="1701"/>
      <w:outlineLvl w:val="2"/>
    </w:pPr>
    <w:rPr>
      <w:sz w:val="20"/>
    </w:rPr>
  </w:style>
  <w:style w:type="paragraph" w:styleId="Titre4">
    <w:name w:val="heading 4"/>
    <w:basedOn w:val="Titre1"/>
    <w:next w:val="R5T10"/>
    <w:qFormat/>
    <w:rsid w:val="007B557D"/>
    <w:pPr>
      <w:numPr>
        <w:ilvl w:val="3"/>
        <w:numId w:val="4"/>
      </w:numPr>
      <w:spacing w:before="120"/>
      <w:ind w:left="2552" w:hanging="850"/>
      <w:outlineLvl w:val="3"/>
    </w:pPr>
    <w:rPr>
      <w:sz w:val="20"/>
    </w:rPr>
  </w:style>
  <w:style w:type="paragraph" w:styleId="Titre5">
    <w:name w:val="heading 5"/>
    <w:basedOn w:val="Normal"/>
    <w:next w:val="Retraitnormal"/>
    <w:qFormat/>
    <w:rsid w:val="007B557D"/>
    <w:pPr>
      <w:numPr>
        <w:ilvl w:val="4"/>
        <w:numId w:val="5"/>
      </w:numPr>
      <w:ind w:left="3402" w:hanging="850"/>
      <w:outlineLvl w:val="4"/>
    </w:pPr>
    <w:rPr>
      <w:b/>
    </w:rPr>
  </w:style>
  <w:style w:type="paragraph" w:styleId="Titre6">
    <w:name w:val="heading 6"/>
    <w:basedOn w:val="Normal"/>
    <w:next w:val="Retraitnormal"/>
    <w:qFormat/>
    <w:rsid w:val="007B557D"/>
    <w:pPr>
      <w:numPr>
        <w:ilvl w:val="5"/>
        <w:numId w:val="6"/>
      </w:numPr>
      <w:ind w:left="708"/>
      <w:outlineLvl w:val="5"/>
    </w:pPr>
    <w:rPr>
      <w:u w:val="single"/>
    </w:rPr>
  </w:style>
  <w:style w:type="paragraph" w:styleId="Titre7">
    <w:name w:val="heading 7"/>
    <w:basedOn w:val="Normal"/>
    <w:next w:val="Retraitnormal"/>
    <w:qFormat/>
    <w:rsid w:val="007B557D"/>
    <w:pPr>
      <w:numPr>
        <w:ilvl w:val="6"/>
        <w:numId w:val="7"/>
      </w:numPr>
      <w:ind w:left="708"/>
      <w:outlineLvl w:val="6"/>
    </w:pPr>
    <w:rPr>
      <w:i/>
    </w:rPr>
  </w:style>
  <w:style w:type="paragraph" w:styleId="Titre8">
    <w:name w:val="heading 8"/>
    <w:basedOn w:val="Normal"/>
    <w:next w:val="Retraitnormal"/>
    <w:qFormat/>
    <w:rsid w:val="007B557D"/>
    <w:pPr>
      <w:numPr>
        <w:ilvl w:val="7"/>
        <w:numId w:val="8"/>
      </w:numPr>
      <w:ind w:left="708"/>
      <w:outlineLvl w:val="7"/>
    </w:pPr>
    <w:rPr>
      <w:i/>
    </w:rPr>
  </w:style>
  <w:style w:type="paragraph" w:styleId="Titre9">
    <w:name w:val="heading 9"/>
    <w:basedOn w:val="Normal"/>
    <w:next w:val="Retraitnormal"/>
    <w:qFormat/>
    <w:rsid w:val="007B557D"/>
    <w:pPr>
      <w:numPr>
        <w:ilvl w:val="8"/>
        <w:numId w:val="9"/>
      </w:numPr>
      <w:ind w:left="708"/>
      <w:outlineLvl w:val="8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rsid w:val="007B557D"/>
    <w:pPr>
      <w:ind w:left="708"/>
    </w:pPr>
  </w:style>
  <w:style w:type="paragraph" w:styleId="Pieddepage">
    <w:name w:val="footer"/>
    <w:basedOn w:val="Normal"/>
    <w:link w:val="PieddepageCar"/>
    <w:uiPriority w:val="99"/>
    <w:rsid w:val="007B557D"/>
    <w:pPr>
      <w:tabs>
        <w:tab w:val="center" w:pos="4252"/>
        <w:tab w:val="right" w:pos="8504"/>
      </w:tabs>
      <w:ind w:left="567"/>
    </w:pPr>
    <w:rPr>
      <w:rFonts w:ascii="Palatino" w:hAnsi="Palatino"/>
      <w:sz w:val="8"/>
    </w:rPr>
  </w:style>
  <w:style w:type="paragraph" w:styleId="En-tte">
    <w:name w:val="header"/>
    <w:basedOn w:val="Normal"/>
    <w:rsid w:val="007B557D"/>
    <w:rPr>
      <w:b/>
      <w:sz w:val="18"/>
    </w:rPr>
  </w:style>
  <w:style w:type="paragraph" w:customStyle="1" w:styleId="TC24">
    <w:name w:val="TC24"/>
    <w:basedOn w:val="Normal"/>
    <w:rsid w:val="007B557D"/>
    <w:pPr>
      <w:jc w:val="center"/>
    </w:pPr>
    <w:rPr>
      <w:b/>
      <w:sz w:val="48"/>
    </w:rPr>
  </w:style>
  <w:style w:type="paragraph" w:customStyle="1" w:styleId="E16">
    <w:name w:val="E16"/>
    <w:basedOn w:val="Normal"/>
    <w:rsid w:val="007B557D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jc w:val="center"/>
    </w:pPr>
    <w:rPr>
      <w:b/>
      <w:sz w:val="32"/>
    </w:rPr>
  </w:style>
  <w:style w:type="paragraph" w:customStyle="1" w:styleId="PRL2">
    <w:name w:val="PRL2"/>
    <w:basedOn w:val="Normal"/>
    <w:rsid w:val="007B557D"/>
    <w:pPr>
      <w:keepLines/>
      <w:ind w:firstLine="1134"/>
      <w:jc w:val="both"/>
    </w:pPr>
  </w:style>
  <w:style w:type="paragraph" w:customStyle="1" w:styleId="PR2">
    <w:name w:val="PR2"/>
    <w:basedOn w:val="Normal"/>
    <w:rsid w:val="007B557D"/>
    <w:pPr>
      <w:keepLines/>
      <w:ind w:left="1134"/>
      <w:jc w:val="both"/>
    </w:pPr>
  </w:style>
  <w:style w:type="paragraph" w:customStyle="1" w:styleId="PR3">
    <w:name w:val="PR3"/>
    <w:basedOn w:val="Normal"/>
    <w:rsid w:val="007B557D"/>
    <w:pPr>
      <w:keepLines/>
      <w:ind w:left="1701"/>
      <w:jc w:val="both"/>
    </w:pPr>
  </w:style>
  <w:style w:type="paragraph" w:customStyle="1" w:styleId="PR4">
    <w:name w:val="PR4"/>
    <w:basedOn w:val="Normal"/>
    <w:rsid w:val="007B557D"/>
    <w:pPr>
      <w:keepLines/>
      <w:ind w:left="2268"/>
      <w:jc w:val="both"/>
    </w:pPr>
  </w:style>
  <w:style w:type="paragraph" w:customStyle="1" w:styleId="PR5">
    <w:name w:val="PR5"/>
    <w:basedOn w:val="Normal"/>
    <w:rsid w:val="007B557D"/>
    <w:pPr>
      <w:keepLines/>
      <w:ind w:left="2835"/>
      <w:jc w:val="both"/>
    </w:pPr>
  </w:style>
  <w:style w:type="paragraph" w:customStyle="1" w:styleId="PR2A">
    <w:name w:val="PR2A"/>
    <w:basedOn w:val="PR2"/>
    <w:rsid w:val="007B557D"/>
    <w:pPr>
      <w:ind w:hanging="142"/>
    </w:pPr>
  </w:style>
  <w:style w:type="paragraph" w:customStyle="1" w:styleId="PR3A">
    <w:name w:val="PR3A"/>
    <w:basedOn w:val="PR3"/>
    <w:rsid w:val="007B557D"/>
    <w:pPr>
      <w:ind w:hanging="142"/>
    </w:pPr>
  </w:style>
  <w:style w:type="paragraph" w:customStyle="1" w:styleId="PR4A">
    <w:name w:val="PR4A"/>
    <w:basedOn w:val="PR4"/>
    <w:rsid w:val="007B557D"/>
    <w:pPr>
      <w:ind w:hanging="142"/>
    </w:pPr>
  </w:style>
  <w:style w:type="paragraph" w:customStyle="1" w:styleId="PR5A">
    <w:name w:val="PR5A"/>
    <w:basedOn w:val="Normal"/>
    <w:rsid w:val="007B557D"/>
    <w:pPr>
      <w:ind w:left="2835" w:hanging="142"/>
      <w:jc w:val="both"/>
    </w:pPr>
  </w:style>
  <w:style w:type="paragraph" w:customStyle="1" w:styleId="PA9">
    <w:name w:val="PA9"/>
    <w:basedOn w:val="Normal"/>
    <w:rsid w:val="007B557D"/>
    <w:pPr>
      <w:ind w:left="5103"/>
      <w:jc w:val="both"/>
    </w:pPr>
  </w:style>
  <w:style w:type="paragraph" w:customStyle="1" w:styleId="R1T10">
    <w:name w:val="R1T10"/>
    <w:basedOn w:val="POL6"/>
    <w:rsid w:val="007B557D"/>
    <w:pPr>
      <w:ind w:left="568"/>
    </w:pPr>
    <w:rPr>
      <w:rFonts w:ascii="Times New Roman" w:hAnsi="Times New Roman"/>
      <w:sz w:val="20"/>
    </w:rPr>
  </w:style>
  <w:style w:type="paragraph" w:customStyle="1" w:styleId="R1T12">
    <w:name w:val="R1T12"/>
    <w:basedOn w:val="POL6"/>
    <w:rsid w:val="007B557D"/>
    <w:pPr>
      <w:ind w:left="567"/>
    </w:pPr>
    <w:rPr>
      <w:sz w:val="24"/>
    </w:rPr>
  </w:style>
  <w:style w:type="paragraph" w:customStyle="1" w:styleId="R1T6">
    <w:name w:val="R1T6"/>
    <w:basedOn w:val="POL6"/>
    <w:rsid w:val="007B557D"/>
    <w:pPr>
      <w:ind w:left="567"/>
    </w:pPr>
  </w:style>
  <w:style w:type="paragraph" w:customStyle="1" w:styleId="R1T8">
    <w:name w:val="R1T8"/>
    <w:basedOn w:val="POL6"/>
    <w:rsid w:val="007B557D"/>
    <w:pPr>
      <w:ind w:left="567"/>
    </w:pPr>
    <w:rPr>
      <w:sz w:val="16"/>
    </w:rPr>
  </w:style>
  <w:style w:type="paragraph" w:customStyle="1" w:styleId="R2T10">
    <w:name w:val="R2T10"/>
    <w:basedOn w:val="POL6"/>
    <w:rsid w:val="007B557D"/>
    <w:pPr>
      <w:ind w:left="1135"/>
    </w:pPr>
    <w:rPr>
      <w:rFonts w:ascii="Times New Roman" w:hAnsi="Times New Roman"/>
      <w:sz w:val="20"/>
    </w:rPr>
  </w:style>
  <w:style w:type="paragraph" w:customStyle="1" w:styleId="R2T12">
    <w:name w:val="R2T12"/>
    <w:basedOn w:val="POL6"/>
    <w:rsid w:val="007B557D"/>
    <w:pPr>
      <w:ind w:left="1134"/>
    </w:pPr>
    <w:rPr>
      <w:sz w:val="24"/>
    </w:rPr>
  </w:style>
  <w:style w:type="paragraph" w:customStyle="1" w:styleId="R2T6">
    <w:name w:val="R2T6"/>
    <w:basedOn w:val="POL6"/>
    <w:rsid w:val="007B557D"/>
    <w:pPr>
      <w:ind w:left="1134"/>
    </w:pPr>
  </w:style>
  <w:style w:type="paragraph" w:customStyle="1" w:styleId="R2T8">
    <w:name w:val="R2T8"/>
    <w:basedOn w:val="POL6"/>
    <w:rsid w:val="007B557D"/>
    <w:pPr>
      <w:ind w:left="1134"/>
    </w:pPr>
    <w:rPr>
      <w:sz w:val="16"/>
    </w:rPr>
  </w:style>
  <w:style w:type="paragraph" w:customStyle="1" w:styleId="R3T10">
    <w:name w:val="R3T10"/>
    <w:basedOn w:val="POL6"/>
    <w:rsid w:val="007B557D"/>
    <w:pPr>
      <w:ind w:left="1701"/>
    </w:pPr>
    <w:rPr>
      <w:rFonts w:ascii="Times New Roman" w:hAnsi="Times New Roman"/>
      <w:sz w:val="20"/>
    </w:rPr>
  </w:style>
  <w:style w:type="paragraph" w:customStyle="1" w:styleId="R3T12">
    <w:name w:val="R3T12"/>
    <w:basedOn w:val="POL6"/>
    <w:rsid w:val="007B557D"/>
    <w:pPr>
      <w:ind w:left="1701"/>
    </w:pPr>
    <w:rPr>
      <w:sz w:val="24"/>
    </w:rPr>
  </w:style>
  <w:style w:type="paragraph" w:customStyle="1" w:styleId="R3T6">
    <w:name w:val="R3T6"/>
    <w:basedOn w:val="POL6"/>
    <w:rsid w:val="007B557D"/>
    <w:pPr>
      <w:ind w:left="1701"/>
    </w:pPr>
  </w:style>
  <w:style w:type="paragraph" w:customStyle="1" w:styleId="R3T8">
    <w:name w:val="R3T8"/>
    <w:basedOn w:val="POL6"/>
    <w:rsid w:val="007B557D"/>
    <w:pPr>
      <w:ind w:left="1701"/>
    </w:pPr>
    <w:rPr>
      <w:sz w:val="16"/>
    </w:rPr>
  </w:style>
  <w:style w:type="paragraph" w:customStyle="1" w:styleId="R4T10">
    <w:name w:val="R4T10"/>
    <w:basedOn w:val="POL6"/>
    <w:rsid w:val="007B557D"/>
    <w:pPr>
      <w:ind w:left="2268"/>
    </w:pPr>
    <w:rPr>
      <w:rFonts w:ascii="Times New Roman" w:hAnsi="Times New Roman"/>
      <w:sz w:val="20"/>
    </w:rPr>
  </w:style>
  <w:style w:type="paragraph" w:customStyle="1" w:styleId="R4T12">
    <w:name w:val="R4T12"/>
    <w:basedOn w:val="POL6"/>
    <w:rsid w:val="007B557D"/>
    <w:pPr>
      <w:ind w:left="2268"/>
    </w:pPr>
    <w:rPr>
      <w:sz w:val="24"/>
    </w:rPr>
  </w:style>
  <w:style w:type="paragraph" w:customStyle="1" w:styleId="R4T8">
    <w:name w:val="R4T8"/>
    <w:basedOn w:val="POL6"/>
    <w:rsid w:val="007B557D"/>
    <w:pPr>
      <w:ind w:left="2268"/>
    </w:pPr>
    <w:rPr>
      <w:sz w:val="16"/>
    </w:rPr>
  </w:style>
  <w:style w:type="paragraph" w:customStyle="1" w:styleId="R5T10">
    <w:name w:val="R5T10"/>
    <w:basedOn w:val="POL6"/>
    <w:rsid w:val="007B557D"/>
    <w:pPr>
      <w:ind w:left="2552"/>
    </w:pPr>
    <w:rPr>
      <w:rFonts w:ascii="Times New Roman" w:hAnsi="Times New Roman"/>
      <w:sz w:val="20"/>
    </w:rPr>
  </w:style>
  <w:style w:type="paragraph" w:customStyle="1" w:styleId="R5T12">
    <w:name w:val="R5T12"/>
    <w:basedOn w:val="POL6"/>
    <w:rsid w:val="007B557D"/>
    <w:pPr>
      <w:ind w:left="2835"/>
    </w:pPr>
    <w:rPr>
      <w:sz w:val="24"/>
    </w:rPr>
  </w:style>
  <w:style w:type="paragraph" w:customStyle="1" w:styleId="R5T8">
    <w:name w:val="R5T8"/>
    <w:basedOn w:val="POL6"/>
    <w:rsid w:val="007B557D"/>
    <w:pPr>
      <w:ind w:left="2835"/>
    </w:pPr>
    <w:rPr>
      <w:sz w:val="16"/>
    </w:rPr>
  </w:style>
  <w:style w:type="paragraph" w:customStyle="1" w:styleId="R6T10">
    <w:name w:val="R6T10"/>
    <w:basedOn w:val="POL6"/>
    <w:rsid w:val="007B557D"/>
    <w:pPr>
      <w:ind w:left="3402"/>
    </w:pPr>
    <w:rPr>
      <w:rFonts w:ascii="Times New Roman" w:hAnsi="Times New Roman"/>
      <w:sz w:val="20"/>
    </w:rPr>
  </w:style>
  <w:style w:type="paragraph" w:customStyle="1" w:styleId="R6T12">
    <w:name w:val="R6T12"/>
    <w:basedOn w:val="POL6"/>
    <w:rsid w:val="007B557D"/>
    <w:pPr>
      <w:ind w:left="3402"/>
    </w:pPr>
    <w:rPr>
      <w:sz w:val="24"/>
    </w:rPr>
  </w:style>
  <w:style w:type="paragraph" w:customStyle="1" w:styleId="R6T8">
    <w:name w:val="R6T8"/>
    <w:basedOn w:val="POL6"/>
    <w:rsid w:val="007B557D"/>
    <w:pPr>
      <w:ind w:left="3402"/>
    </w:pPr>
    <w:rPr>
      <w:sz w:val="16"/>
    </w:rPr>
  </w:style>
  <w:style w:type="paragraph" w:customStyle="1" w:styleId="R7T10">
    <w:name w:val="R7T10"/>
    <w:basedOn w:val="R6T10"/>
    <w:rsid w:val="007B557D"/>
    <w:pPr>
      <w:ind w:left="4111" w:hanging="283"/>
    </w:pPr>
  </w:style>
  <w:style w:type="paragraph" w:customStyle="1" w:styleId="POL6">
    <w:name w:val="POL6"/>
    <w:basedOn w:val="Normal"/>
    <w:rsid w:val="007B557D"/>
    <w:pPr>
      <w:jc w:val="both"/>
    </w:pPr>
    <w:rPr>
      <w:rFonts w:ascii="Palatino" w:hAnsi="Palatino"/>
      <w:sz w:val="12"/>
    </w:rPr>
  </w:style>
  <w:style w:type="paragraph" w:customStyle="1" w:styleId="POL10">
    <w:name w:val="POL10"/>
    <w:basedOn w:val="POL6"/>
    <w:rsid w:val="007B557D"/>
    <w:rPr>
      <w:rFonts w:ascii="Times New Roman" w:hAnsi="Times New Roman"/>
      <w:sz w:val="20"/>
    </w:rPr>
  </w:style>
  <w:style w:type="paragraph" w:customStyle="1" w:styleId="POL12">
    <w:name w:val="POL12"/>
    <w:basedOn w:val="POL6"/>
    <w:rsid w:val="007B557D"/>
    <w:pPr>
      <w:jc w:val="center"/>
    </w:pPr>
    <w:rPr>
      <w:rFonts w:ascii="Times New Roman" w:hAnsi="Times New Roman"/>
      <w:sz w:val="36"/>
    </w:rPr>
  </w:style>
  <w:style w:type="paragraph" w:styleId="TM1">
    <w:name w:val="toc 1"/>
    <w:basedOn w:val="Normal"/>
    <w:next w:val="Normal"/>
    <w:autoRedefine/>
    <w:uiPriority w:val="39"/>
    <w:rsid w:val="007B557D"/>
    <w:pPr>
      <w:tabs>
        <w:tab w:val="right" w:leader="dot" w:pos="9639"/>
      </w:tabs>
      <w:spacing w:before="240" w:after="120"/>
      <w:ind w:left="993" w:right="170" w:hanging="425"/>
    </w:pPr>
    <w:rPr>
      <w:b/>
    </w:rPr>
  </w:style>
  <w:style w:type="paragraph" w:styleId="TM2">
    <w:name w:val="toc 2"/>
    <w:basedOn w:val="Normal"/>
    <w:next w:val="Normal"/>
    <w:autoRedefine/>
    <w:uiPriority w:val="39"/>
    <w:rsid w:val="007B557D"/>
    <w:pPr>
      <w:tabs>
        <w:tab w:val="right" w:pos="9639"/>
      </w:tabs>
      <w:ind w:left="1843" w:right="170" w:hanging="851"/>
    </w:pPr>
  </w:style>
  <w:style w:type="paragraph" w:styleId="Explorateurdedocument">
    <w:name w:val="Document Map"/>
    <w:basedOn w:val="Normal"/>
    <w:semiHidden/>
    <w:rsid w:val="007B557D"/>
    <w:pPr>
      <w:shd w:val="clear" w:color="auto" w:fill="000080"/>
    </w:pPr>
    <w:rPr>
      <w:rFonts w:ascii="Tahoma" w:hAnsi="Tahoma"/>
    </w:rPr>
  </w:style>
  <w:style w:type="character" w:styleId="Numrodepage">
    <w:name w:val="page number"/>
    <w:basedOn w:val="Policepardfaut"/>
    <w:rsid w:val="004B40DD"/>
  </w:style>
  <w:style w:type="paragraph" w:styleId="Textedebulles">
    <w:name w:val="Balloon Text"/>
    <w:basedOn w:val="Normal"/>
    <w:link w:val="TextedebullesCar"/>
    <w:rsid w:val="00C903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903F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144428"/>
    <w:pPr>
      <w:ind w:left="708"/>
    </w:pPr>
  </w:style>
  <w:style w:type="paragraph" w:styleId="NormalWeb">
    <w:name w:val="Normal (Web)"/>
    <w:basedOn w:val="Normal"/>
    <w:uiPriority w:val="99"/>
    <w:unhideWhenUsed/>
    <w:rsid w:val="0005328F"/>
    <w:pPr>
      <w:spacing w:before="100" w:beforeAutospacing="1" w:after="100" w:afterAutospacing="1"/>
    </w:pPr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C2C20"/>
    <w:rPr>
      <w:color w:val="0000FF"/>
      <w:u w:val="single"/>
    </w:rPr>
  </w:style>
  <w:style w:type="character" w:customStyle="1" w:styleId="PieddepageCar">
    <w:name w:val="Pied de page Car"/>
    <w:basedOn w:val="Policepardfaut"/>
    <w:link w:val="Pieddepage"/>
    <w:uiPriority w:val="99"/>
    <w:rsid w:val="00000B7A"/>
    <w:rPr>
      <w:rFonts w:ascii="Palatino" w:hAnsi="Palatino"/>
      <w:sz w:val="8"/>
    </w:rPr>
  </w:style>
  <w:style w:type="character" w:customStyle="1" w:styleId="rwrr">
    <w:name w:val="rwrr"/>
    <w:basedOn w:val="Policepardfaut"/>
    <w:rsid w:val="00AC7FD7"/>
    <w:rPr>
      <w:color w:val="408CD9"/>
      <w:u w:val="single"/>
      <w:shd w:val="clear" w:color="auto" w:fill="FFFFFF"/>
    </w:rPr>
  </w:style>
  <w:style w:type="table" w:styleId="Grille">
    <w:name w:val="Table Grid"/>
    <w:basedOn w:val="TableauNormal"/>
    <w:rsid w:val="00EF4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Policepardfaut"/>
    <w:rsid w:val="00131EBD"/>
  </w:style>
  <w:style w:type="paragraph" w:styleId="Textebrut">
    <w:name w:val="Plain Text"/>
    <w:basedOn w:val="Normal"/>
    <w:link w:val="TextebrutCar"/>
    <w:uiPriority w:val="99"/>
    <w:unhideWhenUsed/>
    <w:rsid w:val="00B73D6A"/>
    <w:rPr>
      <w:rFonts w:ascii="Consolas" w:eastAsiaTheme="minorHAnsi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B73D6A"/>
    <w:rPr>
      <w:rFonts w:ascii="Consolas" w:eastAsiaTheme="minorHAnsi" w:hAnsi="Consolas" w:cs="Consolas"/>
      <w:sz w:val="21"/>
      <w:szCs w:val="21"/>
    </w:rPr>
  </w:style>
  <w:style w:type="paragraph" w:customStyle="1" w:styleId="Intgralebase">
    <w:name w:val="Intégrale_base"/>
    <w:rsid w:val="00DF57E1"/>
    <w:pPr>
      <w:spacing w:line="280" w:lineRule="exact"/>
    </w:pPr>
    <w:rPr>
      <w:rFonts w:ascii="Arial" w:eastAsia="Times" w:hAnsi="Arial"/>
    </w:rPr>
  </w:style>
  <w:style w:type="paragraph" w:customStyle="1" w:styleId="FUNTITRE">
    <w:name w:val="FUN TITRE"/>
    <w:basedOn w:val="Paragraphedeliste"/>
    <w:link w:val="FUNTITREChar"/>
    <w:qFormat/>
    <w:rsid w:val="00B56F93"/>
    <w:pPr>
      <w:numPr>
        <w:numId w:val="32"/>
      </w:numPr>
      <w:tabs>
        <w:tab w:val="left" w:pos="851"/>
        <w:tab w:val="left" w:pos="1134"/>
      </w:tabs>
      <w:spacing w:before="40" w:after="40"/>
      <w:ind w:left="284"/>
      <w:jc w:val="both"/>
    </w:pPr>
    <w:rPr>
      <w:rFonts w:asciiTheme="minorHAnsi" w:eastAsia="Cambria" w:hAnsiTheme="minorHAnsi"/>
      <w:b/>
      <w:color w:val="3976BA"/>
      <w:sz w:val="22"/>
      <w:szCs w:val="22"/>
      <w:lang w:eastAsia="en-US"/>
    </w:rPr>
  </w:style>
  <w:style w:type="paragraph" w:customStyle="1" w:styleId="FUNSOUSTITRE1">
    <w:name w:val="FUN SOUS TITRE 1"/>
    <w:basedOn w:val="Paragraphedeliste"/>
    <w:link w:val="FUNSOUSTITRE1Char"/>
    <w:qFormat/>
    <w:rsid w:val="00B56F93"/>
    <w:pPr>
      <w:numPr>
        <w:ilvl w:val="1"/>
        <w:numId w:val="32"/>
      </w:numPr>
      <w:tabs>
        <w:tab w:val="left" w:pos="851"/>
        <w:tab w:val="left" w:pos="1134"/>
      </w:tabs>
      <w:spacing w:before="40" w:after="40"/>
      <w:jc w:val="both"/>
    </w:pPr>
    <w:rPr>
      <w:rFonts w:asciiTheme="minorHAnsi" w:eastAsia="Cambria" w:hAnsiTheme="minorHAnsi"/>
      <w:b/>
      <w:color w:val="3976BA"/>
      <w:sz w:val="22"/>
      <w:szCs w:val="22"/>
      <w:lang w:eastAsia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A1EA9"/>
    <w:rPr>
      <w:rFonts w:ascii="Times New Roman" w:hAnsi="Times New Roman"/>
    </w:rPr>
  </w:style>
  <w:style w:type="character" w:customStyle="1" w:styleId="FUNTITREChar">
    <w:name w:val="FUN TITRE Char"/>
    <w:basedOn w:val="ParagraphedelisteCar"/>
    <w:link w:val="FUNTITRE"/>
    <w:rsid w:val="00B56F93"/>
    <w:rPr>
      <w:rFonts w:asciiTheme="minorHAnsi" w:eastAsia="Cambria" w:hAnsiTheme="minorHAnsi"/>
      <w:b/>
      <w:color w:val="3976BA"/>
      <w:sz w:val="22"/>
      <w:szCs w:val="22"/>
      <w:lang w:eastAsia="en-US"/>
    </w:rPr>
  </w:style>
  <w:style w:type="character" w:customStyle="1" w:styleId="FUNSOUSTITRE1Char">
    <w:name w:val="FUN SOUS TITRE 1 Char"/>
    <w:basedOn w:val="ParagraphedelisteCar"/>
    <w:link w:val="FUNSOUSTITRE1"/>
    <w:rsid w:val="00B56F93"/>
    <w:rPr>
      <w:rFonts w:asciiTheme="minorHAnsi" w:eastAsia="Cambria" w:hAnsiTheme="minorHAnsi"/>
      <w:b/>
      <w:color w:val="3976BA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1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1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8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5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2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68597">
                                  <w:marLeft w:val="9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46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319351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1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2850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298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55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19515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7726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3266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3604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738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99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950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97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310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581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203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96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9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9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6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14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5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22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37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2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24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4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6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3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51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49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19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6605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0319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559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18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5246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69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420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6289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12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32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3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9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5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9189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60329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6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7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09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6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58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83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85669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234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97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715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680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4159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0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21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5071">
          <w:marLeft w:val="547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851">
          <w:marLeft w:val="547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440750">
                                  <w:marLeft w:val="9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77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632448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7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5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6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9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1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34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2335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48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53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81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5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6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2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0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0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7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6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6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5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2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15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40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france-universite-numerique-mooc.fr/courses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JUGIFFAR\Bureau\CRR&#233;union%20SDDS%20-%20PE%20230309NVAD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3E422-7EC5-2F4C-9E98-4DDF8B034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Settings\JUGIFFAR\Bureau\CRRéunion SDDS - PE 230309NVADRO.dot</Template>
  <TotalTime>11</TotalTime>
  <Pages>5</Pages>
  <Words>600</Words>
  <Characters>3303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CR704171 - modèle PE DGA SI Provisoire</vt:lpstr>
    </vt:vector>
  </TitlesOfParts>
  <Company>CAPGEMINI</Company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</dc:creator>
  <dc:description>en quelques lignes significatives</dc:description>
  <cp:lastModifiedBy>Juliette Roussel</cp:lastModifiedBy>
  <cp:revision>5</cp:revision>
  <cp:lastPrinted>2013-09-11T11:02:00Z</cp:lastPrinted>
  <dcterms:created xsi:type="dcterms:W3CDTF">2014-01-20T18:52:00Z</dcterms:created>
  <dcterms:modified xsi:type="dcterms:W3CDTF">2014-06-27T10:20:00Z</dcterms:modified>
</cp:coreProperties>
</file>